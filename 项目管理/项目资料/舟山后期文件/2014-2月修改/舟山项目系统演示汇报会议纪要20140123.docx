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42C60" w:rsidRPr="00C30BC0" w:rsidRDefault="00BB42C9" w:rsidP="00571C0F">
      <w:pPr>
        <w:spacing w:after="360"/>
        <w:jc w:val="center"/>
        <w:rPr>
          <w:rFonts w:ascii="仿宋_GB2312" w:eastAsia="仿宋_GB2312"/>
          <w:b/>
          <w:sz w:val="44"/>
          <w14:shadow w14:blurRad="50800" w14:dist="38100" w14:dir="2700000" w14:sx="100000" w14:sy="100000" w14:kx="0" w14:ky="0" w14:algn="tl">
            <w14:srgbClr w14:val="000000">
              <w14:alpha w14:val="60000"/>
            </w14:srgbClr>
          </w14:shadow>
        </w:rPr>
      </w:pPr>
      <w:r>
        <w:rPr>
          <w:rFonts w:ascii="仿宋_GB2312" w:eastAsia="仿宋_GB2312" w:hint="eastAsia"/>
          <w:b/>
          <w:sz w:val="44"/>
          <w14:shadow w14:blurRad="50800" w14:dist="38100" w14:dir="2700000" w14:sx="100000" w14:sy="100000" w14:kx="0" w14:ky="0" w14:algn="tl">
            <w14:srgbClr w14:val="000000">
              <w14:alpha w14:val="60000"/>
            </w14:srgbClr>
          </w14:shadow>
        </w:rPr>
        <w:t>舟山</w:t>
      </w:r>
      <w:r w:rsidR="009547D3">
        <w:rPr>
          <w:rFonts w:ascii="仿宋_GB2312" w:eastAsia="仿宋_GB2312" w:hint="eastAsia"/>
          <w:b/>
          <w:sz w:val="44"/>
          <w14:shadow w14:blurRad="50800" w14:dist="38100" w14:dir="2700000" w14:sx="100000" w14:sy="100000" w14:kx="0" w14:ky="0" w14:algn="tl">
            <w14:srgbClr w14:val="000000">
              <w14:alpha w14:val="60000"/>
            </w14:srgbClr>
          </w14:shadow>
        </w:rPr>
        <w:t>项</w:t>
      </w:r>
      <w:r w:rsidR="0044768C">
        <w:rPr>
          <w:rFonts w:ascii="仿宋_GB2312" w:eastAsia="仿宋_GB2312" w:hint="eastAsia"/>
          <w:b/>
          <w:sz w:val="44"/>
          <w14:shadow w14:blurRad="50800" w14:dist="38100" w14:dir="2700000" w14:sx="100000" w14:sy="100000" w14:kx="0" w14:ky="0" w14:algn="tl">
            <w14:srgbClr w14:val="000000">
              <w14:alpha w14:val="60000"/>
            </w14:srgbClr>
          </w14:shadow>
        </w:rPr>
        <w:t>目</w:t>
      </w:r>
      <w:r w:rsidR="00504E5E">
        <w:rPr>
          <w:rFonts w:ascii="仿宋_GB2312" w:eastAsia="仿宋_GB2312" w:hint="eastAsia"/>
          <w:b/>
          <w:sz w:val="44"/>
          <w14:shadow w14:blurRad="50800" w14:dist="38100" w14:dir="2700000" w14:sx="100000" w14:sy="100000" w14:kx="0" w14:ky="0" w14:algn="tl">
            <w14:srgbClr w14:val="000000">
              <w14:alpha w14:val="60000"/>
            </w14:srgbClr>
          </w14:shadow>
        </w:rPr>
        <w:t>会议</w:t>
      </w:r>
      <w:r w:rsidR="00B8376C">
        <w:rPr>
          <w:rFonts w:ascii="仿宋_GB2312" w:eastAsia="仿宋_GB2312" w:hint="eastAsia"/>
          <w:b/>
          <w:sz w:val="44"/>
          <w14:shadow w14:blurRad="50800" w14:dist="38100" w14:dir="2700000" w14:sx="100000" w14:sy="100000" w14:kx="0" w14:ky="0" w14:algn="tl">
            <w14:srgbClr w14:val="000000">
              <w14:alpha w14:val="60000"/>
            </w14:srgbClr>
          </w14:shadow>
        </w:rPr>
        <w:t>纪要</w:t>
      </w:r>
    </w:p>
    <w:tbl>
      <w:tblPr>
        <w:tblW w:w="87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09"/>
        <w:gridCol w:w="2552"/>
        <w:gridCol w:w="4347"/>
      </w:tblGrid>
      <w:tr w:rsidR="00242C60" w:rsidRPr="007922D1" w:rsidTr="00563B59">
        <w:trPr>
          <w:cantSplit/>
          <w:trHeight w:val="385"/>
        </w:trPr>
        <w:tc>
          <w:tcPr>
            <w:tcW w:w="1809" w:type="dxa"/>
            <w:tcBorders>
              <w:top w:val="single" w:sz="12" w:space="0" w:color="7F7F7F"/>
              <w:left w:val="single" w:sz="12" w:space="0" w:color="7F7F7F"/>
              <w:bottom w:val="single" w:sz="4" w:space="0" w:color="7F7F7F"/>
              <w:right w:val="single" w:sz="4" w:space="0" w:color="7F7F7F"/>
            </w:tcBorders>
            <w:shd w:val="clear" w:color="auto" w:fill="D9D9D9"/>
            <w:vAlign w:val="center"/>
          </w:tcPr>
          <w:p w:rsidR="00242C60" w:rsidRPr="007922D1" w:rsidRDefault="005513D1">
            <w:pPr>
              <w:spacing w:line="360" w:lineRule="exact"/>
              <w:jc w:val="center"/>
              <w:rPr>
                <w:rFonts w:ascii="仿宋_GB2312" w:eastAsia="仿宋_GB2312" w:hAnsi="微软雅黑"/>
                <w:kern w:val="2"/>
                <w:sz w:val="21"/>
                <w:szCs w:val="21"/>
              </w:rPr>
            </w:pPr>
            <w:r>
              <w:rPr>
                <w:rFonts w:ascii="Calibri" w:eastAsia="仿宋_GB2312" w:hAnsi="Calibri" w:hint="eastAsia"/>
                <w:kern w:val="2"/>
                <w:sz w:val="21"/>
                <w:szCs w:val="21"/>
              </w:rPr>
              <w:t>开会</w:t>
            </w:r>
            <w:r w:rsidR="00DC19F8">
              <w:rPr>
                <w:rFonts w:ascii="Calibri" w:eastAsia="仿宋_GB2312" w:hAnsi="Calibri" w:hint="eastAsia"/>
                <w:kern w:val="2"/>
                <w:sz w:val="21"/>
                <w:szCs w:val="21"/>
              </w:rPr>
              <w:t>地点</w:t>
            </w:r>
          </w:p>
        </w:tc>
        <w:tc>
          <w:tcPr>
            <w:tcW w:w="6899" w:type="dxa"/>
            <w:gridSpan w:val="2"/>
            <w:tcBorders>
              <w:top w:val="single" w:sz="12" w:space="0" w:color="7F7F7F"/>
              <w:left w:val="single" w:sz="4" w:space="0" w:color="7F7F7F"/>
              <w:bottom w:val="single" w:sz="4" w:space="0" w:color="7F7F7F"/>
              <w:right w:val="single" w:sz="12" w:space="0" w:color="7F7F7F"/>
            </w:tcBorders>
            <w:shd w:val="clear" w:color="auto" w:fill="D9D9D9"/>
            <w:vAlign w:val="center"/>
          </w:tcPr>
          <w:p w:rsidR="00242C60" w:rsidRPr="007922D1" w:rsidRDefault="00131ACC" w:rsidP="00B8376C">
            <w:pPr>
              <w:spacing w:line="360" w:lineRule="exact"/>
              <w:rPr>
                <w:rFonts w:ascii="Calibri" w:eastAsia="仿宋_GB2312" w:hAnsi="Calibri"/>
                <w:kern w:val="2"/>
                <w:sz w:val="21"/>
                <w:szCs w:val="21"/>
              </w:rPr>
            </w:pPr>
            <w:r>
              <w:rPr>
                <w:rFonts w:ascii="Calibri" w:eastAsia="仿宋_GB2312" w:hAnsi="Calibri" w:hint="eastAsia"/>
                <w:kern w:val="2"/>
                <w:sz w:val="21"/>
                <w:szCs w:val="21"/>
              </w:rPr>
              <w:t>舟山</w:t>
            </w:r>
            <w:r w:rsidR="00B8376C" w:rsidRPr="00B8376C">
              <w:rPr>
                <w:rFonts w:ascii="Calibri" w:eastAsia="仿宋_GB2312" w:hAnsi="Calibri" w:hint="eastAsia"/>
                <w:kern w:val="2"/>
                <w:sz w:val="21"/>
                <w:szCs w:val="21"/>
              </w:rPr>
              <w:t>海洋生态环境监测站</w:t>
            </w:r>
          </w:p>
        </w:tc>
      </w:tr>
      <w:tr w:rsidR="00242C60" w:rsidRPr="007922D1" w:rsidTr="00AD0FE0">
        <w:trPr>
          <w:cantSplit/>
          <w:trHeight w:val="522"/>
        </w:trPr>
        <w:tc>
          <w:tcPr>
            <w:tcW w:w="1809" w:type="dxa"/>
            <w:tcBorders>
              <w:top w:val="single" w:sz="4" w:space="0" w:color="7F7F7F"/>
              <w:left w:val="single" w:sz="12" w:space="0" w:color="7F7F7F"/>
              <w:bottom w:val="single" w:sz="4" w:space="0" w:color="7F7F7F"/>
              <w:right w:val="single" w:sz="4" w:space="0" w:color="7F7F7F"/>
            </w:tcBorders>
            <w:shd w:val="clear" w:color="auto" w:fill="F2F2F2"/>
            <w:vAlign w:val="center"/>
          </w:tcPr>
          <w:p w:rsidR="00242C60" w:rsidRPr="007922D1" w:rsidRDefault="005513D1">
            <w:pPr>
              <w:spacing w:line="360" w:lineRule="exact"/>
              <w:jc w:val="center"/>
              <w:rPr>
                <w:rFonts w:ascii="仿宋_GB2312" w:eastAsia="仿宋_GB2312" w:hAnsi="微软雅黑"/>
                <w:kern w:val="2"/>
                <w:sz w:val="21"/>
                <w:szCs w:val="21"/>
              </w:rPr>
            </w:pPr>
            <w:r>
              <w:rPr>
                <w:rFonts w:ascii="仿宋_GB2312" w:eastAsia="仿宋_GB2312" w:hAnsi="微软雅黑" w:hint="eastAsia"/>
                <w:kern w:val="2"/>
                <w:sz w:val="21"/>
                <w:szCs w:val="21"/>
              </w:rPr>
              <w:t>开会</w:t>
            </w:r>
            <w:r w:rsidR="00DC19F8">
              <w:rPr>
                <w:rFonts w:ascii="仿宋_GB2312" w:eastAsia="仿宋_GB2312" w:hAnsi="微软雅黑" w:hint="eastAsia"/>
                <w:kern w:val="2"/>
                <w:sz w:val="21"/>
                <w:szCs w:val="21"/>
              </w:rPr>
              <w:t>时间</w:t>
            </w:r>
          </w:p>
        </w:tc>
        <w:tc>
          <w:tcPr>
            <w:tcW w:w="6899" w:type="dxa"/>
            <w:gridSpan w:val="2"/>
            <w:tcBorders>
              <w:top w:val="single" w:sz="4" w:space="0" w:color="7F7F7F"/>
              <w:left w:val="single" w:sz="4" w:space="0" w:color="7F7F7F"/>
              <w:bottom w:val="single" w:sz="4" w:space="0" w:color="7F7F7F"/>
              <w:right w:val="single" w:sz="12" w:space="0" w:color="7F7F7F"/>
            </w:tcBorders>
            <w:shd w:val="clear" w:color="auto" w:fill="F2F2F2"/>
            <w:vAlign w:val="center"/>
          </w:tcPr>
          <w:p w:rsidR="00242C60" w:rsidRPr="007922D1" w:rsidRDefault="00DC19F8" w:rsidP="00F97C15">
            <w:pPr>
              <w:spacing w:line="360" w:lineRule="exact"/>
              <w:rPr>
                <w:rFonts w:ascii="仿宋_GB2312" w:eastAsia="仿宋_GB2312" w:hAnsi="微软雅黑"/>
                <w:kern w:val="2"/>
                <w:sz w:val="21"/>
                <w:szCs w:val="21"/>
              </w:rPr>
            </w:pPr>
            <w:r>
              <w:rPr>
                <w:rFonts w:ascii="仿宋_GB2312" w:eastAsia="仿宋_GB2312" w:hAnsi="微软雅黑"/>
                <w:kern w:val="2"/>
                <w:sz w:val="21"/>
                <w:szCs w:val="21"/>
              </w:rPr>
              <w:t>201</w:t>
            </w:r>
            <w:r w:rsidR="00131ACC">
              <w:rPr>
                <w:rFonts w:ascii="仿宋_GB2312" w:eastAsia="仿宋_GB2312" w:hAnsi="微软雅黑" w:hint="eastAsia"/>
                <w:kern w:val="2"/>
                <w:sz w:val="21"/>
                <w:szCs w:val="21"/>
              </w:rPr>
              <w:t>4</w:t>
            </w:r>
            <w:r>
              <w:rPr>
                <w:rFonts w:ascii="仿宋_GB2312" w:eastAsia="仿宋_GB2312" w:hAnsi="微软雅黑"/>
                <w:kern w:val="2"/>
                <w:sz w:val="21"/>
                <w:szCs w:val="21"/>
              </w:rPr>
              <w:t>-</w:t>
            </w:r>
            <w:r w:rsidR="00131ACC">
              <w:rPr>
                <w:rFonts w:ascii="仿宋_GB2312" w:eastAsia="仿宋_GB2312" w:hAnsi="微软雅黑" w:hint="eastAsia"/>
                <w:kern w:val="2"/>
                <w:sz w:val="21"/>
                <w:szCs w:val="21"/>
              </w:rPr>
              <w:t>01</w:t>
            </w:r>
            <w:r>
              <w:rPr>
                <w:rFonts w:ascii="仿宋_GB2312" w:eastAsia="仿宋_GB2312" w:hAnsi="微软雅黑"/>
                <w:kern w:val="2"/>
                <w:sz w:val="21"/>
                <w:szCs w:val="21"/>
              </w:rPr>
              <w:t>-</w:t>
            </w:r>
            <w:r w:rsidR="00131ACC">
              <w:rPr>
                <w:rFonts w:ascii="仿宋_GB2312" w:eastAsia="仿宋_GB2312" w:hAnsi="微软雅黑" w:hint="eastAsia"/>
                <w:kern w:val="2"/>
                <w:sz w:val="21"/>
                <w:szCs w:val="21"/>
              </w:rPr>
              <w:t>24</w:t>
            </w:r>
            <w:r w:rsidR="002C4B03">
              <w:rPr>
                <w:rFonts w:ascii="仿宋_GB2312" w:eastAsia="仿宋_GB2312" w:hAnsi="微软雅黑" w:hint="eastAsia"/>
                <w:kern w:val="2"/>
                <w:sz w:val="21"/>
                <w:szCs w:val="21"/>
              </w:rPr>
              <w:t xml:space="preserve"> </w:t>
            </w:r>
            <w:r w:rsidR="00131ACC">
              <w:rPr>
                <w:rFonts w:ascii="仿宋_GB2312" w:eastAsia="仿宋_GB2312" w:hAnsi="微软雅黑" w:hint="eastAsia"/>
                <w:kern w:val="2"/>
                <w:sz w:val="21"/>
                <w:szCs w:val="21"/>
              </w:rPr>
              <w:t>14:00</w:t>
            </w:r>
            <w:r w:rsidR="002C4B03">
              <w:rPr>
                <w:rFonts w:ascii="仿宋_GB2312" w:eastAsia="仿宋_GB2312" w:hAnsi="微软雅黑" w:hint="eastAsia"/>
                <w:kern w:val="2"/>
                <w:sz w:val="21"/>
                <w:szCs w:val="21"/>
              </w:rPr>
              <w:t>点</w:t>
            </w:r>
            <w:r w:rsidR="00EF68FD">
              <w:rPr>
                <w:rFonts w:ascii="仿宋_GB2312" w:eastAsia="仿宋_GB2312" w:hAnsi="微软雅黑" w:hint="eastAsia"/>
                <w:kern w:val="2"/>
                <w:sz w:val="21"/>
                <w:szCs w:val="21"/>
              </w:rPr>
              <w:t>-</w:t>
            </w:r>
            <w:r w:rsidR="00E80383">
              <w:rPr>
                <w:rFonts w:ascii="仿宋_GB2312" w:eastAsia="仿宋_GB2312" w:hAnsi="微软雅黑" w:hint="eastAsia"/>
                <w:kern w:val="2"/>
                <w:sz w:val="21"/>
                <w:szCs w:val="21"/>
              </w:rPr>
              <w:t>1</w:t>
            </w:r>
            <w:r w:rsidR="00131ACC">
              <w:rPr>
                <w:rFonts w:ascii="仿宋_GB2312" w:eastAsia="仿宋_GB2312" w:hAnsi="微软雅黑" w:hint="eastAsia"/>
                <w:kern w:val="2"/>
                <w:sz w:val="21"/>
                <w:szCs w:val="21"/>
              </w:rPr>
              <w:t>7</w:t>
            </w:r>
            <w:r w:rsidR="00E80383">
              <w:rPr>
                <w:rFonts w:ascii="仿宋_GB2312" w:eastAsia="仿宋_GB2312" w:hAnsi="微软雅黑" w:hint="eastAsia"/>
                <w:kern w:val="2"/>
                <w:sz w:val="21"/>
                <w:szCs w:val="21"/>
              </w:rPr>
              <w:t>:</w:t>
            </w:r>
            <w:r w:rsidR="00504E5E">
              <w:rPr>
                <w:rFonts w:ascii="仿宋_GB2312" w:eastAsia="仿宋_GB2312" w:hAnsi="微软雅黑" w:hint="eastAsia"/>
                <w:kern w:val="2"/>
                <w:sz w:val="21"/>
                <w:szCs w:val="21"/>
              </w:rPr>
              <w:t>0</w:t>
            </w:r>
            <w:r w:rsidR="00E80383">
              <w:rPr>
                <w:rFonts w:ascii="仿宋_GB2312" w:eastAsia="仿宋_GB2312" w:hAnsi="微软雅黑" w:hint="eastAsia"/>
                <w:kern w:val="2"/>
                <w:sz w:val="21"/>
                <w:szCs w:val="21"/>
              </w:rPr>
              <w:t>0</w:t>
            </w:r>
            <w:r w:rsidR="00EF68FD">
              <w:rPr>
                <w:rFonts w:ascii="仿宋_GB2312" w:eastAsia="仿宋_GB2312" w:hAnsi="微软雅黑" w:hint="eastAsia"/>
                <w:kern w:val="2"/>
                <w:sz w:val="21"/>
                <w:szCs w:val="21"/>
              </w:rPr>
              <w:t>点</w:t>
            </w:r>
          </w:p>
        </w:tc>
      </w:tr>
      <w:tr w:rsidR="00276774" w:rsidRPr="007922D1" w:rsidTr="006E7344">
        <w:trPr>
          <w:cantSplit/>
          <w:trHeight w:val="522"/>
        </w:trPr>
        <w:tc>
          <w:tcPr>
            <w:tcW w:w="1809" w:type="dxa"/>
            <w:tcBorders>
              <w:top w:val="single" w:sz="4" w:space="0" w:color="7F7F7F"/>
              <w:left w:val="single" w:sz="12" w:space="0" w:color="7F7F7F"/>
              <w:bottom w:val="single" w:sz="12" w:space="0" w:color="7F7F7F"/>
              <w:right w:val="single" w:sz="4" w:space="0" w:color="7F7F7F"/>
            </w:tcBorders>
            <w:shd w:val="clear" w:color="auto" w:fill="FFFFFF"/>
            <w:vAlign w:val="center"/>
          </w:tcPr>
          <w:p w:rsidR="00276774" w:rsidRDefault="005513D1">
            <w:pPr>
              <w:spacing w:line="360" w:lineRule="exact"/>
              <w:jc w:val="center"/>
              <w:rPr>
                <w:rFonts w:ascii="仿宋_GB2312" w:eastAsia="仿宋_GB2312" w:hAnsi="微软雅黑"/>
                <w:kern w:val="2"/>
                <w:sz w:val="21"/>
                <w:szCs w:val="21"/>
              </w:rPr>
            </w:pPr>
            <w:r>
              <w:rPr>
                <w:rFonts w:ascii="仿宋_GB2312" w:eastAsia="仿宋_GB2312" w:hAnsi="微软雅黑" w:hint="eastAsia"/>
                <w:kern w:val="2"/>
                <w:sz w:val="21"/>
                <w:szCs w:val="21"/>
              </w:rPr>
              <w:t>参加人员</w:t>
            </w:r>
          </w:p>
        </w:tc>
        <w:tc>
          <w:tcPr>
            <w:tcW w:w="6899" w:type="dxa"/>
            <w:gridSpan w:val="2"/>
            <w:tcBorders>
              <w:top w:val="single" w:sz="4" w:space="0" w:color="7F7F7F"/>
              <w:left w:val="single" w:sz="4" w:space="0" w:color="7F7F7F"/>
              <w:bottom w:val="single" w:sz="12" w:space="0" w:color="7F7F7F"/>
              <w:right w:val="single" w:sz="12" w:space="0" w:color="7F7F7F"/>
            </w:tcBorders>
            <w:shd w:val="clear" w:color="auto" w:fill="FFFFFF"/>
            <w:vAlign w:val="center"/>
          </w:tcPr>
          <w:p w:rsidR="0044768C" w:rsidRPr="000165B2" w:rsidRDefault="00E95615" w:rsidP="0044768C">
            <w:pPr>
              <w:jc w:val="both"/>
              <w:rPr>
                <w:rFonts w:ascii="宋体" w:hAnsi="宋体" w:cs="宋体"/>
                <w:color w:val="000000"/>
                <w:sz w:val="18"/>
                <w:szCs w:val="18"/>
              </w:rPr>
            </w:pPr>
            <w:r>
              <w:rPr>
                <w:rFonts w:ascii="宋体" w:hAnsi="宋体" w:cs="宋体" w:hint="eastAsia"/>
                <w:color w:val="000000"/>
                <w:sz w:val="18"/>
                <w:szCs w:val="18"/>
              </w:rPr>
              <w:t>胡主任</w:t>
            </w:r>
            <w:r w:rsidR="000E518A">
              <w:rPr>
                <w:rFonts w:ascii="宋体" w:hAnsi="宋体" w:cs="宋体" w:hint="eastAsia"/>
                <w:color w:val="000000"/>
                <w:sz w:val="18"/>
                <w:szCs w:val="18"/>
              </w:rPr>
              <w:t>、</w:t>
            </w:r>
            <w:r w:rsidR="009C7C81">
              <w:rPr>
                <w:rFonts w:ascii="宋体" w:hAnsi="宋体" w:cs="宋体" w:hint="eastAsia"/>
                <w:color w:val="000000"/>
                <w:sz w:val="18"/>
                <w:szCs w:val="18"/>
              </w:rPr>
              <w:t>张工</w:t>
            </w:r>
            <w:r w:rsidR="000E518A">
              <w:rPr>
                <w:rFonts w:ascii="宋体" w:hAnsi="宋体" w:cs="宋体" w:hint="eastAsia"/>
                <w:color w:val="000000"/>
                <w:sz w:val="18"/>
                <w:szCs w:val="18"/>
              </w:rPr>
              <w:t>、</w:t>
            </w:r>
            <w:r w:rsidR="00F97C15">
              <w:rPr>
                <w:rFonts w:ascii="宋体" w:hAnsi="宋体" w:cs="宋体" w:hint="eastAsia"/>
                <w:color w:val="000000"/>
                <w:sz w:val="18"/>
                <w:szCs w:val="18"/>
              </w:rPr>
              <w:t>潘工、冯亚川</w:t>
            </w:r>
          </w:p>
          <w:p w:rsidR="00654382" w:rsidRDefault="00654382" w:rsidP="00F97C15">
            <w:pPr>
              <w:spacing w:line="360" w:lineRule="exact"/>
              <w:jc w:val="both"/>
              <w:rPr>
                <w:rFonts w:ascii="仿宋_GB2312" w:eastAsia="仿宋_GB2312" w:hAnsi="微软雅黑"/>
                <w:kern w:val="2"/>
                <w:sz w:val="21"/>
                <w:szCs w:val="21"/>
              </w:rPr>
            </w:pPr>
            <w:r>
              <w:rPr>
                <w:rFonts w:ascii="仿宋_GB2312" w:eastAsia="仿宋_GB2312" w:hAnsi="微软雅黑" w:hint="eastAsia"/>
                <w:kern w:val="2"/>
                <w:sz w:val="21"/>
                <w:szCs w:val="21"/>
              </w:rPr>
              <w:t>记录人：</w:t>
            </w:r>
            <w:r w:rsidR="00F97C15">
              <w:rPr>
                <w:rFonts w:hint="eastAsia"/>
                <w:color w:val="000000"/>
                <w:sz w:val="18"/>
                <w:szCs w:val="18"/>
              </w:rPr>
              <w:t>冯亚川</w:t>
            </w:r>
          </w:p>
        </w:tc>
      </w:tr>
      <w:tr w:rsidR="004E2453" w:rsidRPr="006F2698" w:rsidTr="0034445C">
        <w:trPr>
          <w:trHeight w:val="567"/>
        </w:trPr>
        <w:tc>
          <w:tcPr>
            <w:tcW w:w="8708" w:type="dxa"/>
            <w:gridSpan w:val="3"/>
            <w:tcBorders>
              <w:top w:val="single" w:sz="12" w:space="0" w:color="7F7F7F"/>
              <w:left w:val="single" w:sz="12" w:space="0" w:color="7F7F7F"/>
              <w:bottom w:val="single" w:sz="12" w:space="0" w:color="7F7F7F"/>
              <w:right w:val="single" w:sz="12" w:space="0" w:color="7F7F7F"/>
            </w:tcBorders>
            <w:shd w:val="clear" w:color="auto" w:fill="BFBFBF"/>
          </w:tcPr>
          <w:p w:rsidR="0034445C" w:rsidRPr="00563B59" w:rsidRDefault="00EF68FD" w:rsidP="003039CE">
            <w:pPr>
              <w:pStyle w:val="14"/>
              <w:spacing w:line="360" w:lineRule="exact"/>
              <w:ind w:firstLineChars="0" w:firstLine="0"/>
              <w:jc w:val="both"/>
              <w:rPr>
                <w:rFonts w:ascii="Calibri" w:eastAsia="仿宋_GB2312" w:hAnsi="Calibri"/>
                <w:b/>
                <w:kern w:val="2"/>
                <w:sz w:val="21"/>
                <w:szCs w:val="21"/>
              </w:rPr>
            </w:pPr>
            <w:r w:rsidRPr="00EF68FD">
              <w:rPr>
                <w:rFonts w:ascii="Calibri" w:eastAsia="仿宋_GB2312" w:hAnsi="Calibri" w:hint="eastAsia"/>
                <w:b/>
                <w:kern w:val="2"/>
                <w:sz w:val="21"/>
                <w:szCs w:val="21"/>
              </w:rPr>
              <w:t>会议主要内容：</w:t>
            </w:r>
            <w:r w:rsidR="003039CE" w:rsidRPr="00F95F0B">
              <w:rPr>
                <w:rFonts w:ascii="Calibri" w:eastAsia="仿宋_GB2312" w:hAnsi="Calibri"/>
                <w:kern w:val="2"/>
                <w:sz w:val="21"/>
                <w:szCs w:val="21"/>
              </w:rPr>
              <w:t xml:space="preserve"> </w:t>
            </w:r>
          </w:p>
          <w:p w:rsidR="000A14D3" w:rsidRDefault="00F97C15" w:rsidP="00563B59">
            <w:pPr>
              <w:widowControl w:val="0"/>
              <w:ind w:firstLine="405"/>
              <w:jc w:val="both"/>
              <w:rPr>
                <w:rFonts w:ascii="宋体" w:hAnsi="宋体"/>
              </w:rPr>
            </w:pPr>
            <w:r>
              <w:rPr>
                <w:rFonts w:ascii="宋体" w:hAnsi="宋体" w:hint="eastAsia"/>
              </w:rPr>
              <w:t>为了</w:t>
            </w:r>
            <w:r w:rsidRPr="00F97C15">
              <w:rPr>
                <w:rFonts w:ascii="宋体" w:hAnsi="宋体" w:hint="eastAsia"/>
              </w:rPr>
              <w:t>提前发现问题</w:t>
            </w:r>
            <w:r>
              <w:rPr>
                <w:rFonts w:ascii="宋体" w:hAnsi="宋体" w:hint="eastAsia"/>
              </w:rPr>
              <w:t>，</w:t>
            </w:r>
            <w:r w:rsidR="004A704B">
              <w:rPr>
                <w:rFonts w:ascii="宋体" w:hAnsi="宋体" w:hint="eastAsia"/>
              </w:rPr>
              <w:t>为项目验收</w:t>
            </w:r>
            <w:proofErr w:type="gramStart"/>
            <w:r w:rsidR="004A704B">
              <w:rPr>
                <w:rFonts w:ascii="宋体" w:hAnsi="宋体" w:hint="eastAsia"/>
              </w:rPr>
              <w:t>汇报做</w:t>
            </w:r>
            <w:proofErr w:type="gramEnd"/>
            <w:r w:rsidR="004A704B">
              <w:rPr>
                <w:rFonts w:ascii="宋体" w:hAnsi="宋体" w:hint="eastAsia"/>
              </w:rPr>
              <w:t>准备，</w:t>
            </w:r>
            <w:r w:rsidR="009C7C81">
              <w:rPr>
                <w:rFonts w:ascii="宋体" w:hAnsi="宋体" w:hint="eastAsia"/>
              </w:rPr>
              <w:t>我司项目组人员</w:t>
            </w:r>
            <w:r w:rsidR="00335B0F">
              <w:rPr>
                <w:rFonts w:ascii="宋体" w:hAnsi="宋体" w:hint="eastAsia"/>
              </w:rPr>
              <w:t>向</w:t>
            </w:r>
            <w:r w:rsidR="0098604A">
              <w:rPr>
                <w:rFonts w:ascii="宋体" w:hAnsi="宋体" w:hint="eastAsia"/>
              </w:rPr>
              <w:t>监测站</w:t>
            </w:r>
            <w:r>
              <w:rPr>
                <w:rFonts w:ascii="宋体" w:hAnsi="宋体" w:hint="eastAsia"/>
              </w:rPr>
              <w:t>相关科室</w:t>
            </w:r>
            <w:r w:rsidR="000E518A">
              <w:rPr>
                <w:rFonts w:ascii="宋体" w:hAnsi="宋体" w:hint="eastAsia"/>
              </w:rPr>
              <w:t>人员</w:t>
            </w:r>
            <w:r>
              <w:rPr>
                <w:rFonts w:ascii="宋体" w:hAnsi="宋体" w:hint="eastAsia"/>
              </w:rPr>
              <w:t>演示了系统</w:t>
            </w:r>
            <w:r w:rsidR="00335B0F">
              <w:rPr>
                <w:rFonts w:ascii="宋体" w:hAnsi="宋体" w:hint="eastAsia"/>
              </w:rPr>
              <w:t>，</w:t>
            </w:r>
            <w:r w:rsidR="007826B9">
              <w:rPr>
                <w:rFonts w:ascii="宋体" w:hAnsi="宋体" w:hint="eastAsia"/>
              </w:rPr>
              <w:t>胡主任</w:t>
            </w:r>
            <w:proofErr w:type="gramStart"/>
            <w:r w:rsidR="00131ACC">
              <w:rPr>
                <w:rFonts w:ascii="宋体" w:hAnsi="宋体" w:hint="eastAsia"/>
              </w:rPr>
              <w:t>表示站</w:t>
            </w:r>
            <w:proofErr w:type="gramEnd"/>
            <w:r w:rsidR="00131ACC">
              <w:rPr>
                <w:rFonts w:ascii="宋体" w:hAnsi="宋体" w:hint="eastAsia"/>
              </w:rPr>
              <w:t>领导大多为技术出身，对报表统计数据十分敏感，所以系统验收之前相关统计报表</w:t>
            </w:r>
            <w:r w:rsidR="007826B9">
              <w:rPr>
                <w:rFonts w:ascii="宋体" w:hAnsi="宋体" w:hint="eastAsia"/>
              </w:rPr>
              <w:t>数据需要</w:t>
            </w:r>
            <w:r w:rsidR="00131ACC">
              <w:rPr>
                <w:rFonts w:ascii="宋体" w:hAnsi="宋体" w:hint="eastAsia"/>
              </w:rPr>
              <w:t>认真核对</w:t>
            </w:r>
            <w:r w:rsidR="007826B9">
              <w:rPr>
                <w:rFonts w:ascii="宋体" w:hAnsi="宋体" w:hint="eastAsia"/>
              </w:rPr>
              <w:t>，</w:t>
            </w:r>
            <w:r w:rsidR="002B7C53">
              <w:rPr>
                <w:rFonts w:ascii="宋体" w:hAnsi="宋体" w:hint="eastAsia"/>
              </w:rPr>
              <w:t>具体</w:t>
            </w:r>
            <w:r w:rsidR="00B54487">
              <w:rPr>
                <w:rFonts w:ascii="宋体" w:hAnsi="宋体" w:hint="eastAsia"/>
              </w:rPr>
              <w:t>内容</w:t>
            </w:r>
            <w:r w:rsidR="002B7C53">
              <w:rPr>
                <w:rFonts w:ascii="宋体" w:hAnsi="宋体" w:hint="eastAsia"/>
              </w:rPr>
              <w:t>如下：</w:t>
            </w:r>
          </w:p>
          <w:p w:rsidR="00131ACC" w:rsidRDefault="00131ACC" w:rsidP="00563B59">
            <w:pPr>
              <w:widowControl w:val="0"/>
              <w:ind w:firstLine="405"/>
              <w:jc w:val="both"/>
              <w:rPr>
                <w:rFonts w:ascii="宋体" w:hAnsi="宋体"/>
              </w:rPr>
            </w:pPr>
          </w:p>
          <w:p w:rsidR="00131ACC" w:rsidRPr="008A5EB8" w:rsidRDefault="00131ACC" w:rsidP="00131ACC">
            <w:pPr>
              <w:widowControl w:val="0"/>
              <w:ind w:left="700" w:hangingChars="350" w:hanging="700"/>
              <w:jc w:val="both"/>
              <w:rPr>
                <w:rFonts w:ascii="宋体" w:hAnsi="宋体"/>
                <w:b/>
              </w:rPr>
            </w:pPr>
            <w:r>
              <w:rPr>
                <w:rFonts w:ascii="宋体" w:hAnsi="宋体" w:hint="eastAsia"/>
              </w:rPr>
              <w:t xml:space="preserve">  </w:t>
            </w:r>
            <w:r w:rsidRPr="008A5EB8">
              <w:rPr>
                <w:rFonts w:ascii="宋体" w:hAnsi="宋体" w:hint="eastAsia"/>
              </w:rPr>
              <w:t xml:space="preserve"> </w:t>
            </w:r>
            <w:r w:rsidRPr="008A5EB8">
              <w:rPr>
                <w:rFonts w:ascii="宋体" w:hAnsi="宋体" w:hint="eastAsia"/>
                <w:b/>
              </w:rPr>
              <w:t xml:space="preserve"> 1、饮用水水质监测统计报表中水质目标与饮用水站点基础信息表中水质目标不统一（应该都为二级）；</w:t>
            </w:r>
          </w:p>
          <w:p w:rsidR="00131ACC" w:rsidRPr="008A5EB8" w:rsidRDefault="00131ACC" w:rsidP="008A5EB8">
            <w:pPr>
              <w:widowControl w:val="0"/>
              <w:ind w:firstLineChars="200" w:firstLine="402"/>
              <w:jc w:val="both"/>
              <w:rPr>
                <w:rFonts w:ascii="宋体" w:hAnsi="宋体"/>
                <w:b/>
              </w:rPr>
            </w:pPr>
            <w:r w:rsidRPr="008A5EB8">
              <w:rPr>
                <w:rFonts w:ascii="宋体" w:hAnsi="宋体" w:hint="eastAsia"/>
                <w:b/>
              </w:rPr>
              <w:t>2、饮用水水质监测统计报表中监测因子“悬浮物”和PH一样，没有水质类别之分；</w:t>
            </w:r>
          </w:p>
          <w:p w:rsidR="00131ACC" w:rsidRPr="008A5EB8" w:rsidRDefault="00131ACC" w:rsidP="008A5EB8">
            <w:pPr>
              <w:widowControl w:val="0"/>
              <w:ind w:leftChars="200" w:left="701" w:hangingChars="150" w:hanging="301"/>
              <w:jc w:val="both"/>
              <w:rPr>
                <w:rFonts w:ascii="宋体" w:hAnsi="宋体"/>
                <w:b/>
                <w:color w:val="FF0000"/>
              </w:rPr>
            </w:pPr>
            <w:r w:rsidRPr="001053F6">
              <w:rPr>
                <w:rFonts w:ascii="宋体" w:hAnsi="宋体" w:hint="eastAsia"/>
                <w:b/>
              </w:rPr>
              <w:t>3、地表水及海水统计报表中监测因子选择增多后表格过于拥挤，需要增加横向滚动条或转为下一页</w:t>
            </w:r>
            <w:r w:rsidR="001053F6">
              <w:rPr>
                <w:rFonts w:ascii="宋体" w:hAnsi="宋体" w:hint="eastAsia"/>
                <w:b/>
                <w:color w:val="FF0000"/>
              </w:rPr>
              <w:t>(河流)</w:t>
            </w:r>
            <w:r w:rsidRPr="008A5EB8">
              <w:rPr>
                <w:rFonts w:ascii="宋体" w:hAnsi="宋体" w:hint="eastAsia"/>
                <w:b/>
                <w:color w:val="FF0000"/>
              </w:rPr>
              <w:t>；</w:t>
            </w:r>
          </w:p>
          <w:p w:rsidR="00131ACC" w:rsidRPr="008A5EB8" w:rsidRDefault="00131ACC" w:rsidP="008A5EB8">
            <w:pPr>
              <w:widowControl w:val="0"/>
              <w:ind w:firstLineChars="200" w:firstLine="402"/>
              <w:jc w:val="both"/>
              <w:rPr>
                <w:rFonts w:ascii="宋体" w:hAnsi="宋体"/>
                <w:b/>
                <w:color w:val="FF0000"/>
              </w:rPr>
            </w:pPr>
            <w:r w:rsidRPr="008A5EB8">
              <w:rPr>
                <w:rFonts w:ascii="宋体" w:hAnsi="宋体" w:hint="eastAsia"/>
                <w:b/>
                <w:color w:val="FF0000"/>
              </w:rPr>
              <w:t>4、地表水、降水</w:t>
            </w:r>
            <w:r w:rsidR="000E04CD" w:rsidRPr="008A5EB8">
              <w:rPr>
                <w:rFonts w:ascii="宋体" w:hAnsi="宋体" w:hint="eastAsia"/>
                <w:b/>
                <w:color w:val="FF0000"/>
              </w:rPr>
              <w:t>、噪声监测历史数据查询中，左侧树状菜单结构分级混乱，需要重新整理</w:t>
            </w:r>
            <w:r w:rsidRPr="008A5EB8">
              <w:rPr>
                <w:rFonts w:ascii="宋体" w:hAnsi="宋体" w:hint="eastAsia"/>
                <w:b/>
                <w:color w:val="FF0000"/>
              </w:rPr>
              <w:t>；</w:t>
            </w:r>
          </w:p>
          <w:p w:rsidR="00131ACC" w:rsidRPr="008A5EB8" w:rsidRDefault="00131ACC" w:rsidP="008A5EB8">
            <w:pPr>
              <w:widowControl w:val="0"/>
              <w:ind w:firstLineChars="200" w:firstLine="402"/>
              <w:jc w:val="both"/>
              <w:rPr>
                <w:rFonts w:ascii="宋体" w:hAnsi="宋体"/>
                <w:b/>
                <w:color w:val="FF0000"/>
              </w:rPr>
            </w:pPr>
            <w:r w:rsidRPr="008A5EB8">
              <w:rPr>
                <w:rFonts w:ascii="宋体" w:hAnsi="宋体" w:hint="eastAsia"/>
                <w:b/>
                <w:color w:val="FF0000"/>
              </w:rPr>
              <w:t>5、区域环境噪声按功能分区统计分析表中测点数太少，数据需要核对；</w:t>
            </w:r>
            <w:r w:rsidR="000E5DC2">
              <w:rPr>
                <w:rFonts w:ascii="宋体" w:hAnsi="宋体" w:hint="eastAsia"/>
                <w:b/>
                <w:color w:val="FF0000"/>
              </w:rPr>
              <w:t xml:space="preserve"> </w:t>
            </w:r>
          </w:p>
          <w:p w:rsidR="00131ACC" w:rsidRPr="008A5EB8" w:rsidRDefault="00131ACC" w:rsidP="008A5EB8">
            <w:pPr>
              <w:widowControl w:val="0"/>
              <w:ind w:leftChars="200" w:left="701" w:hangingChars="150" w:hanging="301"/>
              <w:jc w:val="both"/>
              <w:rPr>
                <w:rFonts w:ascii="宋体" w:hAnsi="宋体"/>
                <w:b/>
                <w:color w:val="FF0000"/>
              </w:rPr>
            </w:pPr>
            <w:r w:rsidRPr="008A5EB8">
              <w:rPr>
                <w:rFonts w:ascii="宋体" w:hAnsi="宋体" w:hint="eastAsia"/>
                <w:b/>
                <w:color w:val="FF0000"/>
              </w:rPr>
              <w:t>6、区域环境噪声声源状况统计报表中统</w:t>
            </w:r>
            <w:proofErr w:type="gramStart"/>
            <w:r w:rsidRPr="008A5EB8">
              <w:rPr>
                <w:rFonts w:ascii="宋体" w:hAnsi="宋体" w:hint="eastAsia"/>
                <w:b/>
                <w:color w:val="FF0000"/>
              </w:rPr>
              <w:t>计结果</w:t>
            </w:r>
            <w:proofErr w:type="gramEnd"/>
            <w:r w:rsidRPr="008A5EB8">
              <w:rPr>
                <w:rFonts w:ascii="宋体" w:hAnsi="宋体" w:hint="eastAsia"/>
                <w:b/>
                <w:color w:val="FF0000"/>
              </w:rPr>
              <w:t>数据太少（如原始数据导入100多条数据，但报表统计出来仅显示十几条），噪声其他统计报表存在类似问题；</w:t>
            </w:r>
          </w:p>
          <w:p w:rsidR="00131ACC" w:rsidRPr="008A5EB8" w:rsidRDefault="00131ACC" w:rsidP="008A5EB8">
            <w:pPr>
              <w:widowControl w:val="0"/>
              <w:ind w:firstLineChars="200" w:firstLine="402"/>
              <w:jc w:val="both"/>
              <w:rPr>
                <w:rFonts w:ascii="宋体" w:hAnsi="宋体"/>
                <w:b/>
              </w:rPr>
            </w:pPr>
            <w:r w:rsidRPr="008A5EB8">
              <w:rPr>
                <w:rFonts w:ascii="宋体" w:hAnsi="宋体" w:hint="eastAsia"/>
                <w:b/>
              </w:rPr>
              <w:t>7、海水功能区属性表中缺少</w:t>
            </w:r>
            <w:r w:rsidRPr="008A5EB8">
              <w:rPr>
                <w:rFonts w:ascii="宋体" w:hAnsi="宋体" w:hint="eastAsia"/>
                <w:b/>
                <w:color w:val="FF0000"/>
              </w:rPr>
              <w:t>“监测站点”</w:t>
            </w:r>
            <w:r w:rsidRPr="008A5EB8">
              <w:rPr>
                <w:rFonts w:ascii="宋体" w:hAnsi="宋体" w:hint="eastAsia"/>
                <w:b/>
              </w:rPr>
              <w:t>及“年份”两列数据；</w:t>
            </w:r>
          </w:p>
          <w:p w:rsidR="00CF53E2" w:rsidRPr="007F6D84" w:rsidRDefault="00131ACC" w:rsidP="008A5EB8">
            <w:pPr>
              <w:widowControl w:val="0"/>
              <w:ind w:firstLineChars="200" w:firstLine="402"/>
              <w:jc w:val="both"/>
              <w:rPr>
                <w:rFonts w:ascii="宋体" w:hAnsi="宋体"/>
                <w:b/>
              </w:rPr>
            </w:pPr>
            <w:r w:rsidRPr="007F6D84">
              <w:rPr>
                <w:rFonts w:ascii="宋体" w:hAnsi="宋体" w:hint="eastAsia"/>
                <w:b/>
              </w:rPr>
              <w:t>8、海水站位面积统计报表中显示的站点数与进行统计时选择的站点数</w:t>
            </w:r>
            <w:bookmarkStart w:id="0" w:name="_GoBack"/>
            <w:bookmarkEnd w:id="0"/>
            <w:r w:rsidRPr="007F6D84">
              <w:rPr>
                <w:rFonts w:ascii="宋体" w:hAnsi="宋体" w:hint="eastAsia"/>
                <w:b/>
              </w:rPr>
              <w:t>不一致；</w:t>
            </w:r>
          </w:p>
          <w:p w:rsidR="00131ACC" w:rsidRPr="00131ACC" w:rsidRDefault="00131ACC" w:rsidP="00131ACC">
            <w:pPr>
              <w:widowControl w:val="0"/>
              <w:ind w:firstLineChars="200" w:firstLine="400"/>
              <w:jc w:val="both"/>
              <w:rPr>
                <w:rFonts w:ascii="宋体" w:hAnsi="宋体"/>
              </w:rPr>
            </w:pPr>
          </w:p>
        </w:tc>
      </w:tr>
      <w:tr w:rsidR="004E2453" w:rsidTr="00A35D35">
        <w:trPr>
          <w:trHeight w:val="2134"/>
        </w:trPr>
        <w:tc>
          <w:tcPr>
            <w:tcW w:w="4361" w:type="dxa"/>
            <w:gridSpan w:val="2"/>
            <w:tcBorders>
              <w:top w:val="single" w:sz="4" w:space="0" w:color="7F7F7F"/>
              <w:left w:val="single" w:sz="12" w:space="0" w:color="7F7F7F"/>
              <w:bottom w:val="single" w:sz="12" w:space="0" w:color="7F7F7F"/>
              <w:right w:val="single" w:sz="4" w:space="0" w:color="7F7F7F"/>
            </w:tcBorders>
          </w:tcPr>
          <w:p w:rsidR="004E2453" w:rsidRPr="007922D1" w:rsidRDefault="004E24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业主代表签字：</w:t>
            </w:r>
          </w:p>
          <w:p w:rsidR="004E2453" w:rsidRPr="007922D1" w:rsidRDefault="004E2453">
            <w:pPr>
              <w:spacing w:line="360" w:lineRule="exact"/>
              <w:jc w:val="both"/>
              <w:rPr>
                <w:rFonts w:ascii="仿宋_GB2312" w:eastAsia="仿宋_GB2312" w:hAnsi="微软雅黑"/>
                <w:kern w:val="2"/>
                <w:sz w:val="21"/>
                <w:szCs w:val="21"/>
              </w:rPr>
            </w:pPr>
          </w:p>
          <w:p w:rsidR="004E2453" w:rsidRPr="007922D1" w:rsidRDefault="004E2453">
            <w:pPr>
              <w:spacing w:line="360" w:lineRule="exact"/>
              <w:jc w:val="both"/>
              <w:rPr>
                <w:rFonts w:ascii="仿宋_GB2312" w:eastAsia="仿宋_GB2312" w:hAnsi="微软雅黑"/>
                <w:kern w:val="2"/>
                <w:sz w:val="21"/>
                <w:szCs w:val="21"/>
              </w:rPr>
            </w:pPr>
          </w:p>
          <w:p w:rsidR="004E2453" w:rsidRPr="007922D1" w:rsidRDefault="004E2453" w:rsidP="002B7C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日期：</w:t>
            </w:r>
            <w:r w:rsidR="00A7403B">
              <w:rPr>
                <w:rFonts w:ascii="仿宋_GB2312" w:eastAsia="仿宋_GB2312" w:hAnsi="微软雅黑"/>
                <w:kern w:val="2"/>
                <w:sz w:val="21"/>
                <w:szCs w:val="21"/>
              </w:rPr>
              <w:t>201</w:t>
            </w:r>
            <w:r w:rsidR="00131ACC">
              <w:rPr>
                <w:rFonts w:ascii="仿宋_GB2312" w:eastAsia="仿宋_GB2312" w:hAnsi="微软雅黑" w:hint="eastAsia"/>
                <w:kern w:val="2"/>
                <w:sz w:val="21"/>
                <w:szCs w:val="21"/>
              </w:rPr>
              <w:t>4</w:t>
            </w:r>
            <w:r w:rsidR="00A7403B">
              <w:rPr>
                <w:rFonts w:ascii="仿宋_GB2312" w:eastAsia="仿宋_GB2312" w:hAnsi="微软雅黑"/>
                <w:kern w:val="2"/>
                <w:sz w:val="21"/>
                <w:szCs w:val="21"/>
              </w:rPr>
              <w:t>/</w:t>
            </w:r>
            <w:r w:rsidR="00131ACC">
              <w:rPr>
                <w:rFonts w:ascii="仿宋_GB2312" w:eastAsia="仿宋_GB2312" w:hAnsi="微软雅黑" w:hint="eastAsia"/>
                <w:kern w:val="2"/>
                <w:sz w:val="21"/>
                <w:szCs w:val="21"/>
              </w:rPr>
              <w:t>1</w:t>
            </w:r>
            <w:r w:rsidR="00A7403B">
              <w:rPr>
                <w:rFonts w:ascii="仿宋_GB2312" w:eastAsia="仿宋_GB2312" w:hAnsi="微软雅黑"/>
                <w:kern w:val="2"/>
                <w:sz w:val="21"/>
                <w:szCs w:val="21"/>
              </w:rPr>
              <w:t>/</w:t>
            </w:r>
            <w:r w:rsidR="00131ACC">
              <w:rPr>
                <w:rFonts w:ascii="仿宋_GB2312" w:eastAsia="仿宋_GB2312" w:hAnsi="微软雅黑" w:hint="eastAsia"/>
                <w:kern w:val="2"/>
                <w:sz w:val="21"/>
                <w:szCs w:val="21"/>
              </w:rPr>
              <w:t>23</w:t>
            </w:r>
          </w:p>
        </w:tc>
        <w:tc>
          <w:tcPr>
            <w:tcW w:w="4347" w:type="dxa"/>
            <w:tcBorders>
              <w:top w:val="single" w:sz="4" w:space="0" w:color="7F7F7F"/>
              <w:left w:val="single" w:sz="4" w:space="0" w:color="7F7F7F"/>
              <w:bottom w:val="single" w:sz="12" w:space="0" w:color="7F7F7F"/>
              <w:right w:val="single" w:sz="12" w:space="0" w:color="7F7F7F"/>
            </w:tcBorders>
          </w:tcPr>
          <w:p w:rsidR="004E2453" w:rsidRPr="007922D1" w:rsidRDefault="004E24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开发方代表签字：</w:t>
            </w:r>
          </w:p>
          <w:p w:rsidR="004E2453" w:rsidRDefault="004E2453">
            <w:pPr>
              <w:spacing w:line="360" w:lineRule="exact"/>
              <w:jc w:val="both"/>
              <w:rPr>
                <w:rFonts w:ascii="仿宋_GB2312" w:eastAsia="仿宋_GB2312" w:hAnsi="微软雅黑"/>
                <w:kern w:val="2"/>
                <w:sz w:val="21"/>
                <w:szCs w:val="21"/>
              </w:rPr>
            </w:pPr>
          </w:p>
          <w:p w:rsidR="004E2453" w:rsidRDefault="004E2453">
            <w:pPr>
              <w:spacing w:line="360" w:lineRule="exact"/>
              <w:jc w:val="both"/>
              <w:rPr>
                <w:rFonts w:ascii="仿宋_GB2312" w:eastAsia="仿宋_GB2312" w:hAnsi="微软雅黑"/>
                <w:kern w:val="2"/>
                <w:sz w:val="21"/>
                <w:szCs w:val="21"/>
              </w:rPr>
            </w:pPr>
          </w:p>
          <w:p w:rsidR="004E2453" w:rsidRDefault="004E2453" w:rsidP="002B7C53">
            <w:pPr>
              <w:spacing w:line="360" w:lineRule="exact"/>
              <w:jc w:val="both"/>
              <w:rPr>
                <w:rFonts w:ascii="仿宋_GB2312" w:eastAsia="仿宋_GB2312" w:hAnsi="微软雅黑"/>
                <w:kern w:val="2"/>
                <w:sz w:val="21"/>
                <w:szCs w:val="21"/>
              </w:rPr>
            </w:pPr>
            <w:r w:rsidRPr="007922D1">
              <w:rPr>
                <w:rFonts w:ascii="仿宋_GB2312" w:eastAsia="仿宋_GB2312" w:hAnsi="微软雅黑" w:hint="eastAsia"/>
                <w:kern w:val="2"/>
                <w:sz w:val="21"/>
                <w:szCs w:val="21"/>
              </w:rPr>
              <w:t>日期：</w:t>
            </w:r>
            <w:r w:rsidR="00C863AB">
              <w:rPr>
                <w:rFonts w:ascii="仿宋_GB2312" w:eastAsia="仿宋_GB2312" w:hAnsi="微软雅黑"/>
                <w:kern w:val="2"/>
                <w:sz w:val="21"/>
                <w:szCs w:val="21"/>
              </w:rPr>
              <w:t>201</w:t>
            </w:r>
            <w:r w:rsidR="00131ACC">
              <w:rPr>
                <w:rFonts w:ascii="仿宋_GB2312" w:eastAsia="仿宋_GB2312" w:hAnsi="微软雅黑" w:hint="eastAsia"/>
                <w:kern w:val="2"/>
                <w:sz w:val="21"/>
                <w:szCs w:val="21"/>
              </w:rPr>
              <w:t>4</w:t>
            </w:r>
            <w:r w:rsidR="00C863AB">
              <w:rPr>
                <w:rFonts w:ascii="仿宋_GB2312" w:eastAsia="仿宋_GB2312" w:hAnsi="微软雅黑"/>
                <w:kern w:val="2"/>
                <w:sz w:val="21"/>
                <w:szCs w:val="21"/>
              </w:rPr>
              <w:t>/</w:t>
            </w:r>
            <w:r w:rsidR="00131ACC">
              <w:rPr>
                <w:rFonts w:ascii="仿宋_GB2312" w:eastAsia="仿宋_GB2312" w:hAnsi="微软雅黑" w:hint="eastAsia"/>
                <w:kern w:val="2"/>
                <w:sz w:val="21"/>
                <w:szCs w:val="21"/>
              </w:rPr>
              <w:t>1</w:t>
            </w:r>
            <w:r>
              <w:rPr>
                <w:rFonts w:ascii="仿宋_GB2312" w:eastAsia="仿宋_GB2312" w:hAnsi="微软雅黑"/>
                <w:kern w:val="2"/>
                <w:sz w:val="21"/>
                <w:szCs w:val="21"/>
              </w:rPr>
              <w:t>/</w:t>
            </w:r>
            <w:r w:rsidR="00131ACC">
              <w:rPr>
                <w:rFonts w:ascii="仿宋_GB2312" w:eastAsia="仿宋_GB2312" w:hAnsi="微软雅黑" w:hint="eastAsia"/>
                <w:kern w:val="2"/>
                <w:sz w:val="21"/>
                <w:szCs w:val="21"/>
              </w:rPr>
              <w:t>23</w:t>
            </w:r>
          </w:p>
        </w:tc>
      </w:tr>
    </w:tbl>
    <w:p w:rsidR="00242C60" w:rsidRDefault="00242C60"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Default="009D4E0D" w:rsidP="00E74A10">
      <w:pPr>
        <w:rPr>
          <w:rFonts w:hint="eastAsia"/>
        </w:rPr>
      </w:pPr>
    </w:p>
    <w:p w:rsidR="009D4E0D" w:rsidRPr="00E74A10" w:rsidRDefault="009D4E0D" w:rsidP="00E74A10"/>
    <w:sectPr w:rsidR="009D4E0D" w:rsidRPr="00E74A10" w:rsidSect="002612DC">
      <w:headerReference w:type="even" r:id="rId9"/>
      <w:headerReference w:type="default" r:id="rId10"/>
      <w:footerReference w:type="default" r:id="rId11"/>
      <w:headerReference w:type="first" r:id="rId12"/>
      <w:pgSz w:w="11906" w:h="16838"/>
      <w:pgMar w:top="1440" w:right="1800" w:bottom="1440" w:left="1800" w:header="426" w:footer="567"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017E" w:rsidRDefault="00D5017E">
      <w:r>
        <w:separator/>
      </w:r>
    </w:p>
  </w:endnote>
  <w:endnote w:type="continuationSeparator" w:id="0">
    <w:p w:rsidR="00D5017E" w:rsidRDefault="00D50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242C60">
    <w:pPr>
      <w:pStyle w:val="a3"/>
      <w:spacing w:line="360" w:lineRule="auto"/>
      <w:jc w:val="center"/>
    </w:pPr>
    <w:r>
      <w:rPr>
        <w:rFonts w:hint="eastAsia"/>
        <w:szCs w:val="21"/>
      </w:rPr>
      <w:t>第</w:t>
    </w:r>
    <w:r>
      <w:rPr>
        <w:szCs w:val="21"/>
      </w:rPr>
      <w:t xml:space="preserve"> </w:t>
    </w:r>
    <w:r w:rsidR="008D6E94">
      <w:rPr>
        <w:szCs w:val="21"/>
      </w:rPr>
      <w:fldChar w:fldCharType="begin"/>
    </w:r>
    <w:r>
      <w:rPr>
        <w:szCs w:val="21"/>
      </w:rPr>
      <w:instrText xml:space="preserve"> PAGE </w:instrText>
    </w:r>
    <w:r w:rsidR="008D6E94">
      <w:rPr>
        <w:szCs w:val="21"/>
      </w:rPr>
      <w:fldChar w:fldCharType="separate"/>
    </w:r>
    <w:r w:rsidR="007F6D84">
      <w:rPr>
        <w:noProof/>
        <w:szCs w:val="21"/>
      </w:rPr>
      <w:t>1</w:t>
    </w:r>
    <w:r w:rsidR="008D6E94">
      <w:rPr>
        <w:szCs w:val="21"/>
      </w:rPr>
      <w:fldChar w:fldCharType="end"/>
    </w:r>
    <w:r>
      <w:rPr>
        <w:szCs w:val="21"/>
      </w:rPr>
      <w:t xml:space="preserve"> </w:t>
    </w:r>
    <w:r>
      <w:rPr>
        <w:rFonts w:hint="eastAsia"/>
        <w:szCs w:val="21"/>
      </w:rPr>
      <w:t>页</w:t>
    </w:r>
    <w:r>
      <w:rPr>
        <w:szCs w:val="21"/>
      </w:rPr>
      <w:t xml:space="preserve"> </w:t>
    </w:r>
    <w:r>
      <w:rPr>
        <w:rFonts w:hint="eastAsia"/>
        <w:szCs w:val="21"/>
      </w:rPr>
      <w:t>共</w:t>
    </w:r>
    <w:r>
      <w:rPr>
        <w:szCs w:val="21"/>
      </w:rPr>
      <w:t xml:space="preserve"> </w:t>
    </w:r>
    <w:r w:rsidR="008D6E94">
      <w:rPr>
        <w:szCs w:val="21"/>
      </w:rPr>
      <w:fldChar w:fldCharType="begin"/>
    </w:r>
    <w:r>
      <w:rPr>
        <w:szCs w:val="21"/>
      </w:rPr>
      <w:instrText xml:space="preserve"> NUMPAGES </w:instrText>
    </w:r>
    <w:r w:rsidR="008D6E94">
      <w:rPr>
        <w:szCs w:val="21"/>
      </w:rPr>
      <w:fldChar w:fldCharType="separate"/>
    </w:r>
    <w:r w:rsidR="007F6D84">
      <w:rPr>
        <w:noProof/>
        <w:szCs w:val="21"/>
      </w:rPr>
      <w:t>1</w:t>
    </w:r>
    <w:r w:rsidR="008D6E94">
      <w:rPr>
        <w:szCs w:val="21"/>
      </w:rPr>
      <w:fldChar w:fldCharType="end"/>
    </w:r>
    <w:r>
      <w:rPr>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017E" w:rsidRDefault="00D5017E">
      <w:r>
        <w:separator/>
      </w:r>
    </w:p>
  </w:footnote>
  <w:footnote w:type="continuationSeparator" w:id="0">
    <w:p w:rsidR="00D5017E" w:rsidRDefault="00D5017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pPr>
    <w:r>
      <w:rPr>
        <w:noProof/>
      </w:rPr>
      <w:drawing>
        <wp:anchor distT="0" distB="0" distL="114300" distR="114300" simplePos="0" relativeHeight="251658752" behindDoc="1" locked="0" layoutInCell="0" allowOverlap="1">
          <wp:simplePos x="0" y="0"/>
          <wp:positionH relativeFrom="margin">
            <wp:align>center</wp:align>
          </wp:positionH>
          <wp:positionV relativeFrom="margin">
            <wp:align>center</wp:align>
          </wp:positionV>
          <wp:extent cx="7486650" cy="10858500"/>
          <wp:effectExtent l="0" t="0" r="0" b="0"/>
          <wp:wrapNone/>
          <wp:docPr id="1" name="图片 1"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6704" behindDoc="1" locked="0" layoutInCell="0" allowOverlap="1">
          <wp:simplePos x="0" y="0"/>
          <wp:positionH relativeFrom="margin">
            <wp:align>center</wp:align>
          </wp:positionH>
          <wp:positionV relativeFrom="margin">
            <wp:align>center</wp:align>
          </wp:positionV>
          <wp:extent cx="7486650" cy="10858500"/>
          <wp:effectExtent l="0" t="0" r="0" b="0"/>
          <wp:wrapNone/>
          <wp:docPr id="2" name="图片 2"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jc w:val="left"/>
      <w:textAlignment w:val="center"/>
      <w:rPr>
        <w:sz w:val="21"/>
        <w:szCs w:val="21"/>
      </w:rPr>
    </w:pPr>
    <w:r>
      <w:rPr>
        <w:noProof/>
      </w:rPr>
      <w:drawing>
        <wp:anchor distT="0" distB="0" distL="114300" distR="114300" simplePos="0" relativeHeight="251659776" behindDoc="1" locked="0" layoutInCell="0" allowOverlap="1">
          <wp:simplePos x="0" y="0"/>
          <wp:positionH relativeFrom="margin">
            <wp:align>center</wp:align>
          </wp:positionH>
          <wp:positionV relativeFrom="margin">
            <wp:align>center</wp:align>
          </wp:positionV>
          <wp:extent cx="7486650" cy="10858500"/>
          <wp:effectExtent l="0" t="0" r="0" b="0"/>
          <wp:wrapNone/>
          <wp:docPr id="3" name="图片 3"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C60" w:rsidRDefault="00C30BC0">
    <w:pPr>
      <w:pStyle w:val="a6"/>
    </w:pPr>
    <w:r>
      <w:rPr>
        <w:noProof/>
      </w:rPr>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486650" cy="10858500"/>
          <wp:effectExtent l="0" t="0" r="0" b="0"/>
          <wp:wrapNone/>
          <wp:docPr id="4" name="图片 4"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5680" behindDoc="1" locked="0" layoutInCell="0" allowOverlap="1">
          <wp:simplePos x="0" y="0"/>
          <wp:positionH relativeFrom="margin">
            <wp:align>center</wp:align>
          </wp:positionH>
          <wp:positionV relativeFrom="margin">
            <wp:align>center</wp:align>
          </wp:positionV>
          <wp:extent cx="7486650" cy="10858500"/>
          <wp:effectExtent l="0" t="0" r="0" b="0"/>
          <wp:wrapNone/>
          <wp:docPr id="5" name="图片 5" descr="新图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新图像"/>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7486650" cy="1085850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16B0ECC"/>
    <w:multiLevelType w:val="hybridMultilevel"/>
    <w:tmpl w:val="9C0C114E"/>
    <w:lvl w:ilvl="0" w:tplc="14045DA2">
      <w:start w:val="1"/>
      <w:numFmt w:val="decimal"/>
      <w:lvlText w:val="%1、"/>
      <w:lvlJc w:val="left"/>
      <w:pPr>
        <w:ind w:left="765" w:hanging="360"/>
      </w:pPr>
      <w:rPr>
        <w:rFonts w:hint="default"/>
      </w:rPr>
    </w:lvl>
    <w:lvl w:ilvl="1" w:tplc="04090019" w:tentative="1">
      <w:start w:val="1"/>
      <w:numFmt w:val="lowerLetter"/>
      <w:lvlText w:val="%2)"/>
      <w:lvlJc w:val="left"/>
      <w:pPr>
        <w:ind w:left="1245" w:hanging="420"/>
      </w:pPr>
    </w:lvl>
    <w:lvl w:ilvl="2" w:tplc="0409001B" w:tentative="1">
      <w:start w:val="1"/>
      <w:numFmt w:val="lowerRoman"/>
      <w:lvlText w:val="%3."/>
      <w:lvlJc w:val="right"/>
      <w:pPr>
        <w:ind w:left="1665" w:hanging="420"/>
      </w:pPr>
    </w:lvl>
    <w:lvl w:ilvl="3" w:tplc="0409000F" w:tentative="1">
      <w:start w:val="1"/>
      <w:numFmt w:val="decimal"/>
      <w:lvlText w:val="%4."/>
      <w:lvlJc w:val="left"/>
      <w:pPr>
        <w:ind w:left="2085" w:hanging="420"/>
      </w:pPr>
    </w:lvl>
    <w:lvl w:ilvl="4" w:tplc="04090019" w:tentative="1">
      <w:start w:val="1"/>
      <w:numFmt w:val="lowerLetter"/>
      <w:lvlText w:val="%5)"/>
      <w:lvlJc w:val="left"/>
      <w:pPr>
        <w:ind w:left="2505" w:hanging="420"/>
      </w:pPr>
    </w:lvl>
    <w:lvl w:ilvl="5" w:tplc="0409001B" w:tentative="1">
      <w:start w:val="1"/>
      <w:numFmt w:val="lowerRoman"/>
      <w:lvlText w:val="%6."/>
      <w:lvlJc w:val="right"/>
      <w:pPr>
        <w:ind w:left="2925" w:hanging="420"/>
      </w:pPr>
    </w:lvl>
    <w:lvl w:ilvl="6" w:tplc="0409000F" w:tentative="1">
      <w:start w:val="1"/>
      <w:numFmt w:val="decimal"/>
      <w:lvlText w:val="%7."/>
      <w:lvlJc w:val="left"/>
      <w:pPr>
        <w:ind w:left="3345" w:hanging="420"/>
      </w:pPr>
    </w:lvl>
    <w:lvl w:ilvl="7" w:tplc="04090019" w:tentative="1">
      <w:start w:val="1"/>
      <w:numFmt w:val="lowerLetter"/>
      <w:lvlText w:val="%8)"/>
      <w:lvlJc w:val="left"/>
      <w:pPr>
        <w:ind w:left="3765" w:hanging="420"/>
      </w:pPr>
    </w:lvl>
    <w:lvl w:ilvl="8" w:tplc="0409001B" w:tentative="1">
      <w:start w:val="1"/>
      <w:numFmt w:val="lowerRoman"/>
      <w:lvlText w:val="%9."/>
      <w:lvlJc w:val="right"/>
      <w:pPr>
        <w:ind w:left="4185" w:hanging="42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doNotShadeFormData/>
  <w:characterSpacingControl w:val="compressPunctuation"/>
  <w:noLineBreaksAfter w:lang="zh-CN" w:val="$([{£¥·‘“〈《「『【〔〖〝﹙﹛﹝＄（．［｛￡￥"/>
  <w:noLineBreaksBefore w:lang="zh-CN" w:val="!%),.:;&gt;?]}¢¨°·ˇˉ―‖’”…‰′″›℃∶、。〃〉》」』】〕〗〞︶︺︾﹀﹄﹚﹜﹞！＂％＇），．：；？］｀｜｝～￠"/>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678"/>
    <w:rsid w:val="00001DE8"/>
    <w:rsid w:val="00004463"/>
    <w:rsid w:val="000054C3"/>
    <w:rsid w:val="000055FA"/>
    <w:rsid w:val="00010B1A"/>
    <w:rsid w:val="00012217"/>
    <w:rsid w:val="000134AC"/>
    <w:rsid w:val="000165B2"/>
    <w:rsid w:val="00020F12"/>
    <w:rsid w:val="00022B1E"/>
    <w:rsid w:val="00022FFD"/>
    <w:rsid w:val="00027A80"/>
    <w:rsid w:val="00030F89"/>
    <w:rsid w:val="00031D4F"/>
    <w:rsid w:val="00032422"/>
    <w:rsid w:val="0003454F"/>
    <w:rsid w:val="00037897"/>
    <w:rsid w:val="000549B9"/>
    <w:rsid w:val="000551AE"/>
    <w:rsid w:val="00056D39"/>
    <w:rsid w:val="00062D6F"/>
    <w:rsid w:val="00064ACB"/>
    <w:rsid w:val="0007341C"/>
    <w:rsid w:val="0007427D"/>
    <w:rsid w:val="00074864"/>
    <w:rsid w:val="00074DFA"/>
    <w:rsid w:val="0007582A"/>
    <w:rsid w:val="00085273"/>
    <w:rsid w:val="0009024C"/>
    <w:rsid w:val="00090E5B"/>
    <w:rsid w:val="000945A0"/>
    <w:rsid w:val="00094BB4"/>
    <w:rsid w:val="00094EC2"/>
    <w:rsid w:val="000960C6"/>
    <w:rsid w:val="0009721A"/>
    <w:rsid w:val="000A14D3"/>
    <w:rsid w:val="000B2B30"/>
    <w:rsid w:val="000B2C0D"/>
    <w:rsid w:val="000B5567"/>
    <w:rsid w:val="000B58A5"/>
    <w:rsid w:val="000B5D17"/>
    <w:rsid w:val="000B6084"/>
    <w:rsid w:val="000C093A"/>
    <w:rsid w:val="000C478A"/>
    <w:rsid w:val="000D0D6E"/>
    <w:rsid w:val="000D6008"/>
    <w:rsid w:val="000D73CF"/>
    <w:rsid w:val="000E04CD"/>
    <w:rsid w:val="000E29B3"/>
    <w:rsid w:val="000E518A"/>
    <w:rsid w:val="000E5DC2"/>
    <w:rsid w:val="000E7449"/>
    <w:rsid w:val="000F3806"/>
    <w:rsid w:val="000F7912"/>
    <w:rsid w:val="00100F98"/>
    <w:rsid w:val="0010254F"/>
    <w:rsid w:val="00102AF9"/>
    <w:rsid w:val="001031FE"/>
    <w:rsid w:val="001037C8"/>
    <w:rsid w:val="001053F6"/>
    <w:rsid w:val="00110760"/>
    <w:rsid w:val="00114640"/>
    <w:rsid w:val="00117056"/>
    <w:rsid w:val="00117EE2"/>
    <w:rsid w:val="00125894"/>
    <w:rsid w:val="00126018"/>
    <w:rsid w:val="00130087"/>
    <w:rsid w:val="00131ACC"/>
    <w:rsid w:val="00132373"/>
    <w:rsid w:val="001338A8"/>
    <w:rsid w:val="00140EFB"/>
    <w:rsid w:val="00142D36"/>
    <w:rsid w:val="00150245"/>
    <w:rsid w:val="001507F1"/>
    <w:rsid w:val="00157797"/>
    <w:rsid w:val="00164203"/>
    <w:rsid w:val="00167FA2"/>
    <w:rsid w:val="001704D7"/>
    <w:rsid w:val="001705E4"/>
    <w:rsid w:val="00172A27"/>
    <w:rsid w:val="001743EB"/>
    <w:rsid w:val="00184646"/>
    <w:rsid w:val="00190EFC"/>
    <w:rsid w:val="00192F70"/>
    <w:rsid w:val="00197847"/>
    <w:rsid w:val="001A4F9F"/>
    <w:rsid w:val="001A5601"/>
    <w:rsid w:val="001A76F6"/>
    <w:rsid w:val="001B0718"/>
    <w:rsid w:val="001B23CF"/>
    <w:rsid w:val="001B2E75"/>
    <w:rsid w:val="001B6E04"/>
    <w:rsid w:val="001B728F"/>
    <w:rsid w:val="001B7FA7"/>
    <w:rsid w:val="001C0433"/>
    <w:rsid w:val="001C7CB5"/>
    <w:rsid w:val="001D3520"/>
    <w:rsid w:val="001D65D2"/>
    <w:rsid w:val="001E4B23"/>
    <w:rsid w:val="001E62C2"/>
    <w:rsid w:val="001E6A3A"/>
    <w:rsid w:val="001E7C9A"/>
    <w:rsid w:val="001F2716"/>
    <w:rsid w:val="001F28C8"/>
    <w:rsid w:val="001F52A5"/>
    <w:rsid w:val="001F604A"/>
    <w:rsid w:val="001F735D"/>
    <w:rsid w:val="0020059D"/>
    <w:rsid w:val="002028F9"/>
    <w:rsid w:val="00203D4C"/>
    <w:rsid w:val="00217448"/>
    <w:rsid w:val="00227EA4"/>
    <w:rsid w:val="00230F97"/>
    <w:rsid w:val="00241071"/>
    <w:rsid w:val="00242C60"/>
    <w:rsid w:val="0025147A"/>
    <w:rsid w:val="002612DC"/>
    <w:rsid w:val="00264616"/>
    <w:rsid w:val="00267298"/>
    <w:rsid w:val="002710C3"/>
    <w:rsid w:val="00271579"/>
    <w:rsid w:val="00273E12"/>
    <w:rsid w:val="00276630"/>
    <w:rsid w:val="00276774"/>
    <w:rsid w:val="002776AD"/>
    <w:rsid w:val="00281013"/>
    <w:rsid w:val="00283D13"/>
    <w:rsid w:val="00285AC5"/>
    <w:rsid w:val="00287679"/>
    <w:rsid w:val="002913A7"/>
    <w:rsid w:val="00292998"/>
    <w:rsid w:val="00293B08"/>
    <w:rsid w:val="00295C94"/>
    <w:rsid w:val="002B445A"/>
    <w:rsid w:val="002B7C53"/>
    <w:rsid w:val="002C0DB9"/>
    <w:rsid w:val="002C4705"/>
    <w:rsid w:val="002C4B03"/>
    <w:rsid w:val="002C5430"/>
    <w:rsid w:val="002C5926"/>
    <w:rsid w:val="002D5273"/>
    <w:rsid w:val="002D5485"/>
    <w:rsid w:val="002D7151"/>
    <w:rsid w:val="002D7F5E"/>
    <w:rsid w:val="002E1C3C"/>
    <w:rsid w:val="002E3A0F"/>
    <w:rsid w:val="002E59F8"/>
    <w:rsid w:val="002F140D"/>
    <w:rsid w:val="002F3092"/>
    <w:rsid w:val="002F3DD4"/>
    <w:rsid w:val="002F58E2"/>
    <w:rsid w:val="003039CE"/>
    <w:rsid w:val="00304031"/>
    <w:rsid w:val="00305BE6"/>
    <w:rsid w:val="0031164E"/>
    <w:rsid w:val="00312104"/>
    <w:rsid w:val="00316F86"/>
    <w:rsid w:val="00320AEF"/>
    <w:rsid w:val="00322101"/>
    <w:rsid w:val="003224C1"/>
    <w:rsid w:val="00325051"/>
    <w:rsid w:val="003276FE"/>
    <w:rsid w:val="00335B0F"/>
    <w:rsid w:val="003379AB"/>
    <w:rsid w:val="00340622"/>
    <w:rsid w:val="00341768"/>
    <w:rsid w:val="0034445C"/>
    <w:rsid w:val="003472F5"/>
    <w:rsid w:val="00347469"/>
    <w:rsid w:val="0035187C"/>
    <w:rsid w:val="003561B6"/>
    <w:rsid w:val="00356EA4"/>
    <w:rsid w:val="00360B94"/>
    <w:rsid w:val="00364270"/>
    <w:rsid w:val="00367EA8"/>
    <w:rsid w:val="00376248"/>
    <w:rsid w:val="0037656D"/>
    <w:rsid w:val="00387638"/>
    <w:rsid w:val="00391739"/>
    <w:rsid w:val="00391742"/>
    <w:rsid w:val="00395D02"/>
    <w:rsid w:val="0039614D"/>
    <w:rsid w:val="00396586"/>
    <w:rsid w:val="003A2EB4"/>
    <w:rsid w:val="003A36FA"/>
    <w:rsid w:val="003A6D80"/>
    <w:rsid w:val="003B0C22"/>
    <w:rsid w:val="003B249E"/>
    <w:rsid w:val="003B4D6E"/>
    <w:rsid w:val="003B604C"/>
    <w:rsid w:val="003B6188"/>
    <w:rsid w:val="003C0B2C"/>
    <w:rsid w:val="003C0D16"/>
    <w:rsid w:val="003C4D4E"/>
    <w:rsid w:val="003C60AC"/>
    <w:rsid w:val="003D178E"/>
    <w:rsid w:val="003E183B"/>
    <w:rsid w:val="003E4C8C"/>
    <w:rsid w:val="003E5690"/>
    <w:rsid w:val="003F51AD"/>
    <w:rsid w:val="003F639F"/>
    <w:rsid w:val="003F6920"/>
    <w:rsid w:val="00400967"/>
    <w:rsid w:val="004015F4"/>
    <w:rsid w:val="004016BF"/>
    <w:rsid w:val="004079D3"/>
    <w:rsid w:val="00415108"/>
    <w:rsid w:val="004159E5"/>
    <w:rsid w:val="00417AD8"/>
    <w:rsid w:val="00422860"/>
    <w:rsid w:val="00425EB3"/>
    <w:rsid w:val="00426923"/>
    <w:rsid w:val="00430872"/>
    <w:rsid w:val="00430CDC"/>
    <w:rsid w:val="00433F15"/>
    <w:rsid w:val="004344F6"/>
    <w:rsid w:val="00435D2F"/>
    <w:rsid w:val="004466EB"/>
    <w:rsid w:val="0044768C"/>
    <w:rsid w:val="00447A4B"/>
    <w:rsid w:val="00452783"/>
    <w:rsid w:val="00454212"/>
    <w:rsid w:val="00457633"/>
    <w:rsid w:val="00462B70"/>
    <w:rsid w:val="00462F3A"/>
    <w:rsid w:val="0046423D"/>
    <w:rsid w:val="00464684"/>
    <w:rsid w:val="004650E3"/>
    <w:rsid w:val="004657F8"/>
    <w:rsid w:val="004657FE"/>
    <w:rsid w:val="00465823"/>
    <w:rsid w:val="004744C1"/>
    <w:rsid w:val="004752C2"/>
    <w:rsid w:val="00475807"/>
    <w:rsid w:val="00481F71"/>
    <w:rsid w:val="0048279B"/>
    <w:rsid w:val="004828BB"/>
    <w:rsid w:val="00484A0A"/>
    <w:rsid w:val="00486B25"/>
    <w:rsid w:val="00491178"/>
    <w:rsid w:val="004918BC"/>
    <w:rsid w:val="00492577"/>
    <w:rsid w:val="0049325F"/>
    <w:rsid w:val="00495D16"/>
    <w:rsid w:val="004977D4"/>
    <w:rsid w:val="004A01D9"/>
    <w:rsid w:val="004A2862"/>
    <w:rsid w:val="004A2B01"/>
    <w:rsid w:val="004A38A5"/>
    <w:rsid w:val="004A704B"/>
    <w:rsid w:val="004B09CD"/>
    <w:rsid w:val="004B3BA4"/>
    <w:rsid w:val="004C3DCD"/>
    <w:rsid w:val="004D4DC3"/>
    <w:rsid w:val="004D7DAF"/>
    <w:rsid w:val="004E128C"/>
    <w:rsid w:val="004E1DF2"/>
    <w:rsid w:val="004E2453"/>
    <w:rsid w:val="004E2544"/>
    <w:rsid w:val="004E6242"/>
    <w:rsid w:val="004E6554"/>
    <w:rsid w:val="004F0E2E"/>
    <w:rsid w:val="004F2725"/>
    <w:rsid w:val="004F2DD7"/>
    <w:rsid w:val="004F3974"/>
    <w:rsid w:val="004F39F3"/>
    <w:rsid w:val="004F6D4F"/>
    <w:rsid w:val="004F7BFE"/>
    <w:rsid w:val="005037C4"/>
    <w:rsid w:val="00504295"/>
    <w:rsid w:val="005046EF"/>
    <w:rsid w:val="00504E5E"/>
    <w:rsid w:val="00511436"/>
    <w:rsid w:val="005167BA"/>
    <w:rsid w:val="00516FE6"/>
    <w:rsid w:val="00517216"/>
    <w:rsid w:val="00522721"/>
    <w:rsid w:val="005249F1"/>
    <w:rsid w:val="005252FB"/>
    <w:rsid w:val="005309B7"/>
    <w:rsid w:val="00531D65"/>
    <w:rsid w:val="00532E2A"/>
    <w:rsid w:val="005361B0"/>
    <w:rsid w:val="0054173A"/>
    <w:rsid w:val="0054268B"/>
    <w:rsid w:val="00543532"/>
    <w:rsid w:val="00544763"/>
    <w:rsid w:val="005471BB"/>
    <w:rsid w:val="0054783A"/>
    <w:rsid w:val="00550C7E"/>
    <w:rsid w:val="005513D1"/>
    <w:rsid w:val="00551D3C"/>
    <w:rsid w:val="005539C0"/>
    <w:rsid w:val="00556F24"/>
    <w:rsid w:val="00561AE6"/>
    <w:rsid w:val="00561B68"/>
    <w:rsid w:val="005639B4"/>
    <w:rsid w:val="00563B59"/>
    <w:rsid w:val="00566452"/>
    <w:rsid w:val="0057096B"/>
    <w:rsid w:val="00571C0F"/>
    <w:rsid w:val="005752A3"/>
    <w:rsid w:val="00580B5D"/>
    <w:rsid w:val="00581C4F"/>
    <w:rsid w:val="00581E93"/>
    <w:rsid w:val="00582DEE"/>
    <w:rsid w:val="00583262"/>
    <w:rsid w:val="00586983"/>
    <w:rsid w:val="00587DAE"/>
    <w:rsid w:val="005934A7"/>
    <w:rsid w:val="00595B89"/>
    <w:rsid w:val="005A1D1B"/>
    <w:rsid w:val="005A40BF"/>
    <w:rsid w:val="005A7A3C"/>
    <w:rsid w:val="005A7CC6"/>
    <w:rsid w:val="005B01BA"/>
    <w:rsid w:val="005B22BF"/>
    <w:rsid w:val="005B46DE"/>
    <w:rsid w:val="005B47F8"/>
    <w:rsid w:val="005B656B"/>
    <w:rsid w:val="005C3FE7"/>
    <w:rsid w:val="005C4D90"/>
    <w:rsid w:val="005C5111"/>
    <w:rsid w:val="005C71E8"/>
    <w:rsid w:val="005D0279"/>
    <w:rsid w:val="005D0ED2"/>
    <w:rsid w:val="005D584A"/>
    <w:rsid w:val="005D670D"/>
    <w:rsid w:val="005E275C"/>
    <w:rsid w:val="005F1019"/>
    <w:rsid w:val="005F4A2F"/>
    <w:rsid w:val="005F7187"/>
    <w:rsid w:val="005F79FD"/>
    <w:rsid w:val="006025EF"/>
    <w:rsid w:val="00606B1F"/>
    <w:rsid w:val="00607169"/>
    <w:rsid w:val="006076CE"/>
    <w:rsid w:val="00610220"/>
    <w:rsid w:val="006143CA"/>
    <w:rsid w:val="00614441"/>
    <w:rsid w:val="00614873"/>
    <w:rsid w:val="00614E32"/>
    <w:rsid w:val="0061552B"/>
    <w:rsid w:val="00620136"/>
    <w:rsid w:val="006205B2"/>
    <w:rsid w:val="00622477"/>
    <w:rsid w:val="00623DBA"/>
    <w:rsid w:val="00630C3A"/>
    <w:rsid w:val="006337B3"/>
    <w:rsid w:val="00637CBB"/>
    <w:rsid w:val="00640D5E"/>
    <w:rsid w:val="0064369E"/>
    <w:rsid w:val="00653B9F"/>
    <w:rsid w:val="00654382"/>
    <w:rsid w:val="00654E4D"/>
    <w:rsid w:val="00657472"/>
    <w:rsid w:val="006651B7"/>
    <w:rsid w:val="006662EE"/>
    <w:rsid w:val="006675F0"/>
    <w:rsid w:val="00670245"/>
    <w:rsid w:val="00671125"/>
    <w:rsid w:val="006732A0"/>
    <w:rsid w:val="00673544"/>
    <w:rsid w:val="00675777"/>
    <w:rsid w:val="00675BA7"/>
    <w:rsid w:val="00676B63"/>
    <w:rsid w:val="00682F83"/>
    <w:rsid w:val="00685B1F"/>
    <w:rsid w:val="006914C9"/>
    <w:rsid w:val="0069254E"/>
    <w:rsid w:val="00693F12"/>
    <w:rsid w:val="00696EFC"/>
    <w:rsid w:val="00697563"/>
    <w:rsid w:val="006A074F"/>
    <w:rsid w:val="006A0E9F"/>
    <w:rsid w:val="006A1F1F"/>
    <w:rsid w:val="006A6C63"/>
    <w:rsid w:val="006B00AC"/>
    <w:rsid w:val="006B2756"/>
    <w:rsid w:val="006B30C9"/>
    <w:rsid w:val="006B77E8"/>
    <w:rsid w:val="006B7804"/>
    <w:rsid w:val="006C6841"/>
    <w:rsid w:val="006C76C9"/>
    <w:rsid w:val="006D2467"/>
    <w:rsid w:val="006D2C51"/>
    <w:rsid w:val="006D37E0"/>
    <w:rsid w:val="006D3F08"/>
    <w:rsid w:val="006D3F56"/>
    <w:rsid w:val="006E1031"/>
    <w:rsid w:val="006E1B20"/>
    <w:rsid w:val="006E5549"/>
    <w:rsid w:val="006E7344"/>
    <w:rsid w:val="006F1BF8"/>
    <w:rsid w:val="006F2698"/>
    <w:rsid w:val="007032B6"/>
    <w:rsid w:val="007050C8"/>
    <w:rsid w:val="007057A3"/>
    <w:rsid w:val="007066A5"/>
    <w:rsid w:val="00710FDF"/>
    <w:rsid w:val="00713980"/>
    <w:rsid w:val="007174CB"/>
    <w:rsid w:val="00721259"/>
    <w:rsid w:val="0073609D"/>
    <w:rsid w:val="007407DE"/>
    <w:rsid w:val="007407E6"/>
    <w:rsid w:val="00740E57"/>
    <w:rsid w:val="00741E69"/>
    <w:rsid w:val="007426A3"/>
    <w:rsid w:val="007429A4"/>
    <w:rsid w:val="00751470"/>
    <w:rsid w:val="00752067"/>
    <w:rsid w:val="007543E7"/>
    <w:rsid w:val="007546B4"/>
    <w:rsid w:val="00757EE5"/>
    <w:rsid w:val="00761B2E"/>
    <w:rsid w:val="007632B4"/>
    <w:rsid w:val="007643E3"/>
    <w:rsid w:val="007655B6"/>
    <w:rsid w:val="0076599A"/>
    <w:rsid w:val="00771595"/>
    <w:rsid w:val="0077197A"/>
    <w:rsid w:val="00771B96"/>
    <w:rsid w:val="007735E8"/>
    <w:rsid w:val="00773DA3"/>
    <w:rsid w:val="007742C2"/>
    <w:rsid w:val="00776414"/>
    <w:rsid w:val="00776914"/>
    <w:rsid w:val="00780DEB"/>
    <w:rsid w:val="00782651"/>
    <w:rsid w:val="007826B9"/>
    <w:rsid w:val="00782763"/>
    <w:rsid w:val="0078432D"/>
    <w:rsid w:val="00784E68"/>
    <w:rsid w:val="00785C15"/>
    <w:rsid w:val="00787CD4"/>
    <w:rsid w:val="007922D1"/>
    <w:rsid w:val="00792654"/>
    <w:rsid w:val="00793DFE"/>
    <w:rsid w:val="00797C50"/>
    <w:rsid w:val="007A011E"/>
    <w:rsid w:val="007A15CC"/>
    <w:rsid w:val="007A3A6E"/>
    <w:rsid w:val="007A760F"/>
    <w:rsid w:val="007B02DA"/>
    <w:rsid w:val="007B0E73"/>
    <w:rsid w:val="007B1A4D"/>
    <w:rsid w:val="007B35AF"/>
    <w:rsid w:val="007C0CBA"/>
    <w:rsid w:val="007C193D"/>
    <w:rsid w:val="007C469C"/>
    <w:rsid w:val="007C699D"/>
    <w:rsid w:val="007D0604"/>
    <w:rsid w:val="007D3ADD"/>
    <w:rsid w:val="007D4915"/>
    <w:rsid w:val="007D712B"/>
    <w:rsid w:val="007E2CCC"/>
    <w:rsid w:val="007E3900"/>
    <w:rsid w:val="007E6469"/>
    <w:rsid w:val="007F1724"/>
    <w:rsid w:val="007F6D84"/>
    <w:rsid w:val="00801E41"/>
    <w:rsid w:val="00802767"/>
    <w:rsid w:val="00804821"/>
    <w:rsid w:val="008073DC"/>
    <w:rsid w:val="00807B38"/>
    <w:rsid w:val="00814A69"/>
    <w:rsid w:val="008263CB"/>
    <w:rsid w:val="00826551"/>
    <w:rsid w:val="0083046D"/>
    <w:rsid w:val="00830E2F"/>
    <w:rsid w:val="00832BD9"/>
    <w:rsid w:val="00833D0A"/>
    <w:rsid w:val="00834F17"/>
    <w:rsid w:val="008371A6"/>
    <w:rsid w:val="00845F24"/>
    <w:rsid w:val="00851227"/>
    <w:rsid w:val="00856C28"/>
    <w:rsid w:val="00861CF0"/>
    <w:rsid w:val="0086502A"/>
    <w:rsid w:val="00866FB4"/>
    <w:rsid w:val="00872887"/>
    <w:rsid w:val="00872B36"/>
    <w:rsid w:val="00873602"/>
    <w:rsid w:val="00882B7A"/>
    <w:rsid w:val="00884944"/>
    <w:rsid w:val="008876E2"/>
    <w:rsid w:val="00887819"/>
    <w:rsid w:val="00890FE0"/>
    <w:rsid w:val="00891EE7"/>
    <w:rsid w:val="008923BB"/>
    <w:rsid w:val="00893464"/>
    <w:rsid w:val="00893557"/>
    <w:rsid w:val="00893CF4"/>
    <w:rsid w:val="008A12BC"/>
    <w:rsid w:val="008A5EB8"/>
    <w:rsid w:val="008A712F"/>
    <w:rsid w:val="008B1073"/>
    <w:rsid w:val="008B2674"/>
    <w:rsid w:val="008B76D3"/>
    <w:rsid w:val="008C03E6"/>
    <w:rsid w:val="008C172C"/>
    <w:rsid w:val="008C2A04"/>
    <w:rsid w:val="008C4CB5"/>
    <w:rsid w:val="008C6278"/>
    <w:rsid w:val="008C7252"/>
    <w:rsid w:val="008D06AB"/>
    <w:rsid w:val="008D2C59"/>
    <w:rsid w:val="008D6E94"/>
    <w:rsid w:val="008E001D"/>
    <w:rsid w:val="008E0E63"/>
    <w:rsid w:val="008E2DDA"/>
    <w:rsid w:val="008E4709"/>
    <w:rsid w:val="008F4406"/>
    <w:rsid w:val="008F5237"/>
    <w:rsid w:val="00900E83"/>
    <w:rsid w:val="009024C2"/>
    <w:rsid w:val="009025AF"/>
    <w:rsid w:val="00902F14"/>
    <w:rsid w:val="00906084"/>
    <w:rsid w:val="00906B6E"/>
    <w:rsid w:val="009113F8"/>
    <w:rsid w:val="009162AF"/>
    <w:rsid w:val="00921233"/>
    <w:rsid w:val="009221C8"/>
    <w:rsid w:val="009254CC"/>
    <w:rsid w:val="009262B7"/>
    <w:rsid w:val="009263EF"/>
    <w:rsid w:val="0092756F"/>
    <w:rsid w:val="00930911"/>
    <w:rsid w:val="0094088A"/>
    <w:rsid w:val="00941352"/>
    <w:rsid w:val="00944215"/>
    <w:rsid w:val="009454B8"/>
    <w:rsid w:val="00952690"/>
    <w:rsid w:val="00952923"/>
    <w:rsid w:val="009547D3"/>
    <w:rsid w:val="00954EA1"/>
    <w:rsid w:val="0095675E"/>
    <w:rsid w:val="0095799A"/>
    <w:rsid w:val="00963FD9"/>
    <w:rsid w:val="00966199"/>
    <w:rsid w:val="00966B3E"/>
    <w:rsid w:val="00970D25"/>
    <w:rsid w:val="00972638"/>
    <w:rsid w:val="0098188D"/>
    <w:rsid w:val="009818CE"/>
    <w:rsid w:val="00982DFC"/>
    <w:rsid w:val="00983EDF"/>
    <w:rsid w:val="0098604A"/>
    <w:rsid w:val="0098681D"/>
    <w:rsid w:val="0099166A"/>
    <w:rsid w:val="00995ED4"/>
    <w:rsid w:val="009A067A"/>
    <w:rsid w:val="009A113F"/>
    <w:rsid w:val="009A6291"/>
    <w:rsid w:val="009B1881"/>
    <w:rsid w:val="009B6992"/>
    <w:rsid w:val="009C09EA"/>
    <w:rsid w:val="009C19EA"/>
    <w:rsid w:val="009C3637"/>
    <w:rsid w:val="009C3B15"/>
    <w:rsid w:val="009C5EDD"/>
    <w:rsid w:val="009C6AEF"/>
    <w:rsid w:val="009C7C81"/>
    <w:rsid w:val="009D120F"/>
    <w:rsid w:val="009D1421"/>
    <w:rsid w:val="009D16CB"/>
    <w:rsid w:val="009D2CCE"/>
    <w:rsid w:val="009D4E0D"/>
    <w:rsid w:val="009D752C"/>
    <w:rsid w:val="009E4374"/>
    <w:rsid w:val="009E47A1"/>
    <w:rsid w:val="009E6E72"/>
    <w:rsid w:val="009F3DCD"/>
    <w:rsid w:val="009F49C3"/>
    <w:rsid w:val="00A0215C"/>
    <w:rsid w:val="00A0494F"/>
    <w:rsid w:val="00A07E69"/>
    <w:rsid w:val="00A1217E"/>
    <w:rsid w:val="00A124F2"/>
    <w:rsid w:val="00A17BB9"/>
    <w:rsid w:val="00A22379"/>
    <w:rsid w:val="00A244A7"/>
    <w:rsid w:val="00A303AB"/>
    <w:rsid w:val="00A30F03"/>
    <w:rsid w:val="00A32912"/>
    <w:rsid w:val="00A35D35"/>
    <w:rsid w:val="00A37ACF"/>
    <w:rsid w:val="00A402E8"/>
    <w:rsid w:val="00A416D2"/>
    <w:rsid w:val="00A42BDE"/>
    <w:rsid w:val="00A42C03"/>
    <w:rsid w:val="00A4332C"/>
    <w:rsid w:val="00A46A3C"/>
    <w:rsid w:val="00A54DBC"/>
    <w:rsid w:val="00A61001"/>
    <w:rsid w:val="00A62D86"/>
    <w:rsid w:val="00A7101A"/>
    <w:rsid w:val="00A7386F"/>
    <w:rsid w:val="00A7403B"/>
    <w:rsid w:val="00A76492"/>
    <w:rsid w:val="00A77C92"/>
    <w:rsid w:val="00A77D47"/>
    <w:rsid w:val="00A8009F"/>
    <w:rsid w:val="00A801B6"/>
    <w:rsid w:val="00A81885"/>
    <w:rsid w:val="00A82DBF"/>
    <w:rsid w:val="00A859A1"/>
    <w:rsid w:val="00A910FD"/>
    <w:rsid w:val="00A91B2D"/>
    <w:rsid w:val="00A92031"/>
    <w:rsid w:val="00A924AA"/>
    <w:rsid w:val="00A95AB9"/>
    <w:rsid w:val="00AA2A76"/>
    <w:rsid w:val="00AA2BB3"/>
    <w:rsid w:val="00AA3C28"/>
    <w:rsid w:val="00AA424D"/>
    <w:rsid w:val="00AA42A9"/>
    <w:rsid w:val="00AB79F5"/>
    <w:rsid w:val="00AB7EB3"/>
    <w:rsid w:val="00AC03DA"/>
    <w:rsid w:val="00AC203E"/>
    <w:rsid w:val="00AC33D7"/>
    <w:rsid w:val="00AC3B25"/>
    <w:rsid w:val="00AC3DB9"/>
    <w:rsid w:val="00AC5C03"/>
    <w:rsid w:val="00AC7085"/>
    <w:rsid w:val="00AD093E"/>
    <w:rsid w:val="00AD0BA7"/>
    <w:rsid w:val="00AD0FE0"/>
    <w:rsid w:val="00AD229B"/>
    <w:rsid w:val="00AD2A16"/>
    <w:rsid w:val="00AD45D8"/>
    <w:rsid w:val="00AD60CC"/>
    <w:rsid w:val="00AD761D"/>
    <w:rsid w:val="00AD7B0D"/>
    <w:rsid w:val="00AE10DD"/>
    <w:rsid w:val="00AE26FA"/>
    <w:rsid w:val="00AE41BF"/>
    <w:rsid w:val="00AE637E"/>
    <w:rsid w:val="00AE63CD"/>
    <w:rsid w:val="00AF2825"/>
    <w:rsid w:val="00AF4614"/>
    <w:rsid w:val="00AF4BA6"/>
    <w:rsid w:val="00AF6C00"/>
    <w:rsid w:val="00AF7CA6"/>
    <w:rsid w:val="00B00BEA"/>
    <w:rsid w:val="00B017BC"/>
    <w:rsid w:val="00B07ABE"/>
    <w:rsid w:val="00B12AA2"/>
    <w:rsid w:val="00B16BCA"/>
    <w:rsid w:val="00B16FFF"/>
    <w:rsid w:val="00B20062"/>
    <w:rsid w:val="00B2229F"/>
    <w:rsid w:val="00B2367E"/>
    <w:rsid w:val="00B24592"/>
    <w:rsid w:val="00B26987"/>
    <w:rsid w:val="00B2703D"/>
    <w:rsid w:val="00B317A9"/>
    <w:rsid w:val="00B35B01"/>
    <w:rsid w:val="00B4320C"/>
    <w:rsid w:val="00B43386"/>
    <w:rsid w:val="00B53EC3"/>
    <w:rsid w:val="00B54487"/>
    <w:rsid w:val="00B54DB9"/>
    <w:rsid w:val="00B60140"/>
    <w:rsid w:val="00B61F06"/>
    <w:rsid w:val="00B63E7F"/>
    <w:rsid w:val="00B63FB1"/>
    <w:rsid w:val="00B644EB"/>
    <w:rsid w:val="00B677B3"/>
    <w:rsid w:val="00B70A97"/>
    <w:rsid w:val="00B73498"/>
    <w:rsid w:val="00B7467A"/>
    <w:rsid w:val="00B80289"/>
    <w:rsid w:val="00B8376C"/>
    <w:rsid w:val="00B9165A"/>
    <w:rsid w:val="00B91B90"/>
    <w:rsid w:val="00BA0233"/>
    <w:rsid w:val="00BA098C"/>
    <w:rsid w:val="00BA5AE7"/>
    <w:rsid w:val="00BB235A"/>
    <w:rsid w:val="00BB42C9"/>
    <w:rsid w:val="00BB7E40"/>
    <w:rsid w:val="00BC1D55"/>
    <w:rsid w:val="00BC2C13"/>
    <w:rsid w:val="00BC2C14"/>
    <w:rsid w:val="00BC4927"/>
    <w:rsid w:val="00BC523A"/>
    <w:rsid w:val="00BD2BEF"/>
    <w:rsid w:val="00BD3BCE"/>
    <w:rsid w:val="00BD4BC5"/>
    <w:rsid w:val="00BD5E3F"/>
    <w:rsid w:val="00BE02C1"/>
    <w:rsid w:val="00BE0716"/>
    <w:rsid w:val="00BE18F5"/>
    <w:rsid w:val="00BE4826"/>
    <w:rsid w:val="00BE4E5F"/>
    <w:rsid w:val="00BF1D1A"/>
    <w:rsid w:val="00BF7C51"/>
    <w:rsid w:val="00C03221"/>
    <w:rsid w:val="00C038C0"/>
    <w:rsid w:val="00C10B4A"/>
    <w:rsid w:val="00C10BAD"/>
    <w:rsid w:val="00C11C16"/>
    <w:rsid w:val="00C14C28"/>
    <w:rsid w:val="00C20746"/>
    <w:rsid w:val="00C2762E"/>
    <w:rsid w:val="00C30BC0"/>
    <w:rsid w:val="00C31581"/>
    <w:rsid w:val="00C33D0B"/>
    <w:rsid w:val="00C35090"/>
    <w:rsid w:val="00C409AD"/>
    <w:rsid w:val="00C43718"/>
    <w:rsid w:val="00C5061E"/>
    <w:rsid w:val="00C5792D"/>
    <w:rsid w:val="00C6111C"/>
    <w:rsid w:val="00C66C04"/>
    <w:rsid w:val="00C67D92"/>
    <w:rsid w:val="00C717D7"/>
    <w:rsid w:val="00C7383B"/>
    <w:rsid w:val="00C766F4"/>
    <w:rsid w:val="00C77AE0"/>
    <w:rsid w:val="00C84611"/>
    <w:rsid w:val="00C862B1"/>
    <w:rsid w:val="00C863AB"/>
    <w:rsid w:val="00C86A6F"/>
    <w:rsid w:val="00C86D9D"/>
    <w:rsid w:val="00C8718E"/>
    <w:rsid w:val="00C9002D"/>
    <w:rsid w:val="00C931AD"/>
    <w:rsid w:val="00C93A2E"/>
    <w:rsid w:val="00C95249"/>
    <w:rsid w:val="00C95321"/>
    <w:rsid w:val="00C97F2A"/>
    <w:rsid w:val="00CA02C3"/>
    <w:rsid w:val="00CB0678"/>
    <w:rsid w:val="00CC0742"/>
    <w:rsid w:val="00CC1673"/>
    <w:rsid w:val="00CC1E64"/>
    <w:rsid w:val="00CD034A"/>
    <w:rsid w:val="00CD26A2"/>
    <w:rsid w:val="00CD4367"/>
    <w:rsid w:val="00CD4D6D"/>
    <w:rsid w:val="00CD5A2A"/>
    <w:rsid w:val="00CE1481"/>
    <w:rsid w:val="00CE78BF"/>
    <w:rsid w:val="00CF53E2"/>
    <w:rsid w:val="00D0195F"/>
    <w:rsid w:val="00D0546A"/>
    <w:rsid w:val="00D07962"/>
    <w:rsid w:val="00D12C2D"/>
    <w:rsid w:val="00D14CB2"/>
    <w:rsid w:val="00D16DDD"/>
    <w:rsid w:val="00D25832"/>
    <w:rsid w:val="00D2634D"/>
    <w:rsid w:val="00D26915"/>
    <w:rsid w:val="00D2694D"/>
    <w:rsid w:val="00D310BD"/>
    <w:rsid w:val="00D34C87"/>
    <w:rsid w:val="00D354B7"/>
    <w:rsid w:val="00D35DFA"/>
    <w:rsid w:val="00D42D92"/>
    <w:rsid w:val="00D45722"/>
    <w:rsid w:val="00D464E1"/>
    <w:rsid w:val="00D47895"/>
    <w:rsid w:val="00D5017E"/>
    <w:rsid w:val="00D56EFF"/>
    <w:rsid w:val="00D57187"/>
    <w:rsid w:val="00D575F9"/>
    <w:rsid w:val="00D62488"/>
    <w:rsid w:val="00D63D44"/>
    <w:rsid w:val="00D6727E"/>
    <w:rsid w:val="00D67A1D"/>
    <w:rsid w:val="00D706E1"/>
    <w:rsid w:val="00D71992"/>
    <w:rsid w:val="00D7792B"/>
    <w:rsid w:val="00D8051F"/>
    <w:rsid w:val="00D8150C"/>
    <w:rsid w:val="00D93B1C"/>
    <w:rsid w:val="00D94424"/>
    <w:rsid w:val="00D95031"/>
    <w:rsid w:val="00DA05F9"/>
    <w:rsid w:val="00DA18E0"/>
    <w:rsid w:val="00DA195F"/>
    <w:rsid w:val="00DA220A"/>
    <w:rsid w:val="00DA3DC0"/>
    <w:rsid w:val="00DA499F"/>
    <w:rsid w:val="00DA574E"/>
    <w:rsid w:val="00DB05FE"/>
    <w:rsid w:val="00DB31BE"/>
    <w:rsid w:val="00DB7472"/>
    <w:rsid w:val="00DB7D12"/>
    <w:rsid w:val="00DC190F"/>
    <w:rsid w:val="00DC19F8"/>
    <w:rsid w:val="00DC2060"/>
    <w:rsid w:val="00DC369C"/>
    <w:rsid w:val="00DC4C93"/>
    <w:rsid w:val="00DC5FB5"/>
    <w:rsid w:val="00DC67BA"/>
    <w:rsid w:val="00DD5C4C"/>
    <w:rsid w:val="00DD729C"/>
    <w:rsid w:val="00DD7AB0"/>
    <w:rsid w:val="00DE1846"/>
    <w:rsid w:val="00DE19F8"/>
    <w:rsid w:val="00DF4566"/>
    <w:rsid w:val="00DF58AC"/>
    <w:rsid w:val="00E0052A"/>
    <w:rsid w:val="00E01B27"/>
    <w:rsid w:val="00E028D5"/>
    <w:rsid w:val="00E0408A"/>
    <w:rsid w:val="00E067AE"/>
    <w:rsid w:val="00E1163C"/>
    <w:rsid w:val="00E129EB"/>
    <w:rsid w:val="00E12A24"/>
    <w:rsid w:val="00E143C4"/>
    <w:rsid w:val="00E15A0B"/>
    <w:rsid w:val="00E23A30"/>
    <w:rsid w:val="00E2617D"/>
    <w:rsid w:val="00E26EE3"/>
    <w:rsid w:val="00E34463"/>
    <w:rsid w:val="00E35667"/>
    <w:rsid w:val="00E3573B"/>
    <w:rsid w:val="00E40048"/>
    <w:rsid w:val="00E401B7"/>
    <w:rsid w:val="00E41A9F"/>
    <w:rsid w:val="00E41F26"/>
    <w:rsid w:val="00E43683"/>
    <w:rsid w:val="00E46572"/>
    <w:rsid w:val="00E46F69"/>
    <w:rsid w:val="00E53F66"/>
    <w:rsid w:val="00E55464"/>
    <w:rsid w:val="00E62331"/>
    <w:rsid w:val="00E63F26"/>
    <w:rsid w:val="00E642BB"/>
    <w:rsid w:val="00E65225"/>
    <w:rsid w:val="00E66C33"/>
    <w:rsid w:val="00E71666"/>
    <w:rsid w:val="00E73261"/>
    <w:rsid w:val="00E74A10"/>
    <w:rsid w:val="00E7522A"/>
    <w:rsid w:val="00E7710C"/>
    <w:rsid w:val="00E80383"/>
    <w:rsid w:val="00E818CF"/>
    <w:rsid w:val="00E830B3"/>
    <w:rsid w:val="00E864D5"/>
    <w:rsid w:val="00E867FA"/>
    <w:rsid w:val="00E86D93"/>
    <w:rsid w:val="00E9032B"/>
    <w:rsid w:val="00E90788"/>
    <w:rsid w:val="00E95427"/>
    <w:rsid w:val="00E95615"/>
    <w:rsid w:val="00E96656"/>
    <w:rsid w:val="00EA151B"/>
    <w:rsid w:val="00EA1586"/>
    <w:rsid w:val="00EA391C"/>
    <w:rsid w:val="00EA4BE0"/>
    <w:rsid w:val="00EA6BDF"/>
    <w:rsid w:val="00EB0EED"/>
    <w:rsid w:val="00EB1900"/>
    <w:rsid w:val="00EB3A20"/>
    <w:rsid w:val="00EB43DF"/>
    <w:rsid w:val="00EC1F54"/>
    <w:rsid w:val="00EC24FB"/>
    <w:rsid w:val="00EC4CBF"/>
    <w:rsid w:val="00EC5456"/>
    <w:rsid w:val="00EC6F33"/>
    <w:rsid w:val="00ED09B2"/>
    <w:rsid w:val="00ED294F"/>
    <w:rsid w:val="00ED66CE"/>
    <w:rsid w:val="00EE1701"/>
    <w:rsid w:val="00EE5C7C"/>
    <w:rsid w:val="00EF213F"/>
    <w:rsid w:val="00EF68FD"/>
    <w:rsid w:val="00F02DF0"/>
    <w:rsid w:val="00F03677"/>
    <w:rsid w:val="00F04D3F"/>
    <w:rsid w:val="00F074D0"/>
    <w:rsid w:val="00F07920"/>
    <w:rsid w:val="00F145C5"/>
    <w:rsid w:val="00F20432"/>
    <w:rsid w:val="00F20B6E"/>
    <w:rsid w:val="00F21DBB"/>
    <w:rsid w:val="00F23F8D"/>
    <w:rsid w:val="00F24886"/>
    <w:rsid w:val="00F272A9"/>
    <w:rsid w:val="00F37951"/>
    <w:rsid w:val="00F40DAF"/>
    <w:rsid w:val="00F4197F"/>
    <w:rsid w:val="00F42110"/>
    <w:rsid w:val="00F43753"/>
    <w:rsid w:val="00F45383"/>
    <w:rsid w:val="00F4642E"/>
    <w:rsid w:val="00F47CE0"/>
    <w:rsid w:val="00F500A4"/>
    <w:rsid w:val="00F50131"/>
    <w:rsid w:val="00F516CB"/>
    <w:rsid w:val="00F525FE"/>
    <w:rsid w:val="00F5321B"/>
    <w:rsid w:val="00F53E80"/>
    <w:rsid w:val="00F54E77"/>
    <w:rsid w:val="00F6189D"/>
    <w:rsid w:val="00F61D4E"/>
    <w:rsid w:val="00F62CD8"/>
    <w:rsid w:val="00F64813"/>
    <w:rsid w:val="00F71732"/>
    <w:rsid w:val="00F752C7"/>
    <w:rsid w:val="00F83CC4"/>
    <w:rsid w:val="00F84F47"/>
    <w:rsid w:val="00F9183C"/>
    <w:rsid w:val="00F93740"/>
    <w:rsid w:val="00F93931"/>
    <w:rsid w:val="00F93D25"/>
    <w:rsid w:val="00F94128"/>
    <w:rsid w:val="00F95552"/>
    <w:rsid w:val="00F95F0B"/>
    <w:rsid w:val="00F960EC"/>
    <w:rsid w:val="00F9782E"/>
    <w:rsid w:val="00F97C15"/>
    <w:rsid w:val="00FA1C2A"/>
    <w:rsid w:val="00FA5EE0"/>
    <w:rsid w:val="00FC114F"/>
    <w:rsid w:val="00FC1FFB"/>
    <w:rsid w:val="00FC2030"/>
    <w:rsid w:val="00FC5722"/>
    <w:rsid w:val="00FC5B40"/>
    <w:rsid w:val="00FD2BDA"/>
    <w:rsid w:val="00FD3257"/>
    <w:rsid w:val="00FD529C"/>
    <w:rsid w:val="00FD6764"/>
    <w:rsid w:val="00FD6F52"/>
    <w:rsid w:val="00FE07B1"/>
    <w:rsid w:val="00FE2B1D"/>
    <w:rsid w:val="00FF0008"/>
    <w:rsid w:val="00FF06BA"/>
    <w:rsid w:val="00FF2D55"/>
    <w:rsid w:val="00FF2ECD"/>
    <w:rsid w:val="00FF4CC7"/>
    <w:rsid w:val="00FF7B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612DC"/>
  </w:style>
  <w:style w:type="paragraph" w:styleId="1">
    <w:name w:val="heading 1"/>
    <w:basedOn w:val="a"/>
    <w:next w:val="a"/>
    <w:link w:val="1Char"/>
    <w:uiPriority w:val="99"/>
    <w:qFormat/>
    <w:rsid w:val="002612DC"/>
    <w:pPr>
      <w:keepNext/>
      <w:tabs>
        <w:tab w:val="left" w:pos="432"/>
      </w:tabs>
      <w:spacing w:beforeLines="50" w:afterLines="50"/>
      <w:ind w:left="432" w:hanging="432"/>
      <w:outlineLvl w:val="0"/>
    </w:pPr>
    <w:rPr>
      <w:rFonts w:ascii="宋体" w:hAnsi="宋体"/>
      <w:b/>
      <w:sz w:val="36"/>
      <w:szCs w:val="36"/>
    </w:rPr>
  </w:style>
  <w:style w:type="paragraph" w:styleId="2">
    <w:name w:val="heading 2"/>
    <w:basedOn w:val="a"/>
    <w:next w:val="a"/>
    <w:link w:val="2Char"/>
    <w:uiPriority w:val="99"/>
    <w:qFormat/>
    <w:rsid w:val="002612DC"/>
    <w:pPr>
      <w:keepNext/>
      <w:keepLines/>
      <w:tabs>
        <w:tab w:val="left" w:pos="432"/>
      </w:tabs>
      <w:spacing w:beforeLines="50" w:afterLines="50"/>
      <w:ind w:left="576" w:hanging="576"/>
      <w:outlineLvl w:val="1"/>
    </w:pPr>
    <w:rPr>
      <w:rFonts w:ascii="Arial" w:hAnsi="Arial"/>
      <w:b/>
      <w:bCs/>
      <w:sz w:val="32"/>
      <w:szCs w:val="32"/>
    </w:rPr>
  </w:style>
  <w:style w:type="paragraph" w:styleId="3">
    <w:name w:val="heading 3"/>
    <w:basedOn w:val="a"/>
    <w:next w:val="a"/>
    <w:link w:val="3Char"/>
    <w:uiPriority w:val="99"/>
    <w:qFormat/>
    <w:rsid w:val="002612DC"/>
    <w:pPr>
      <w:keepNext/>
      <w:keepLines/>
      <w:tabs>
        <w:tab w:val="left" w:pos="432"/>
      </w:tabs>
      <w:spacing w:beforeLines="50" w:afterLines="50"/>
      <w:ind w:left="720" w:hanging="720"/>
      <w:outlineLvl w:val="2"/>
    </w:pPr>
    <w:rPr>
      <w:b/>
      <w:bCs/>
      <w:sz w:val="28"/>
      <w:szCs w:val="28"/>
    </w:rPr>
  </w:style>
  <w:style w:type="paragraph" w:styleId="4">
    <w:name w:val="heading 4"/>
    <w:basedOn w:val="a"/>
    <w:next w:val="a"/>
    <w:link w:val="4Char"/>
    <w:uiPriority w:val="99"/>
    <w:qFormat/>
    <w:rsid w:val="002612DC"/>
    <w:pPr>
      <w:keepNext/>
      <w:tabs>
        <w:tab w:val="left" w:pos="432"/>
      </w:tabs>
      <w:spacing w:beforeLines="50" w:afterLines="50"/>
      <w:ind w:left="864" w:hanging="864"/>
      <w:outlineLvl w:val="3"/>
    </w:pPr>
    <w:rPr>
      <w:b/>
      <w:iCs/>
      <w:sz w:val="24"/>
      <w:szCs w:val="21"/>
    </w:rPr>
  </w:style>
  <w:style w:type="paragraph" w:styleId="5">
    <w:name w:val="heading 5"/>
    <w:basedOn w:val="a"/>
    <w:next w:val="a"/>
    <w:link w:val="5Char"/>
    <w:uiPriority w:val="99"/>
    <w:qFormat/>
    <w:rsid w:val="002612DC"/>
    <w:pPr>
      <w:tabs>
        <w:tab w:val="left" w:pos="432"/>
      </w:tabs>
      <w:spacing w:beforeLines="50" w:afterLines="50"/>
      <w:ind w:left="1008" w:hanging="1008"/>
      <w:outlineLvl w:val="4"/>
    </w:pPr>
    <w:rPr>
      <w:b/>
    </w:rPr>
  </w:style>
  <w:style w:type="paragraph" w:styleId="6">
    <w:name w:val="heading 6"/>
    <w:basedOn w:val="a"/>
    <w:next w:val="a"/>
    <w:link w:val="6Char"/>
    <w:uiPriority w:val="99"/>
    <w:qFormat/>
    <w:rsid w:val="002612DC"/>
    <w:pPr>
      <w:tabs>
        <w:tab w:val="left" w:pos="432"/>
      </w:tabs>
      <w:ind w:left="1152" w:hanging="1152"/>
      <w:outlineLvl w:val="5"/>
    </w:pPr>
  </w:style>
  <w:style w:type="paragraph" w:styleId="7">
    <w:name w:val="heading 7"/>
    <w:basedOn w:val="a"/>
    <w:next w:val="a"/>
    <w:link w:val="7Char"/>
    <w:uiPriority w:val="99"/>
    <w:qFormat/>
    <w:rsid w:val="002612DC"/>
    <w:pPr>
      <w:tabs>
        <w:tab w:val="left" w:pos="432"/>
      </w:tabs>
      <w:ind w:left="1296" w:hanging="1296"/>
      <w:outlineLvl w:val="6"/>
    </w:pPr>
  </w:style>
  <w:style w:type="paragraph" w:styleId="8">
    <w:name w:val="heading 8"/>
    <w:basedOn w:val="a"/>
    <w:next w:val="a"/>
    <w:link w:val="8Char"/>
    <w:uiPriority w:val="99"/>
    <w:qFormat/>
    <w:rsid w:val="002612DC"/>
    <w:pPr>
      <w:tabs>
        <w:tab w:val="left" w:pos="432"/>
      </w:tabs>
      <w:ind w:left="1440" w:hanging="1440"/>
      <w:outlineLvl w:val="7"/>
    </w:pPr>
  </w:style>
  <w:style w:type="paragraph" w:styleId="9">
    <w:name w:val="heading 9"/>
    <w:basedOn w:val="a"/>
    <w:next w:val="a"/>
    <w:link w:val="9Char"/>
    <w:uiPriority w:val="99"/>
    <w:qFormat/>
    <w:rsid w:val="002612DC"/>
    <w:pPr>
      <w:tabs>
        <w:tab w:val="left" w:pos="432"/>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65412"/>
    <w:rPr>
      <w:b/>
      <w:bCs/>
      <w:kern w:val="44"/>
      <w:sz w:val="44"/>
      <w:szCs w:val="44"/>
    </w:rPr>
  </w:style>
  <w:style w:type="character" w:customStyle="1" w:styleId="2Char">
    <w:name w:val="标题 2 Char"/>
    <w:link w:val="2"/>
    <w:uiPriority w:val="9"/>
    <w:semiHidden/>
    <w:rsid w:val="00265412"/>
    <w:rPr>
      <w:rFonts w:ascii="Cambria" w:eastAsia="宋体" w:hAnsi="Cambria" w:cs="Times New Roman"/>
      <w:b/>
      <w:bCs/>
      <w:kern w:val="0"/>
      <w:sz w:val="32"/>
      <w:szCs w:val="32"/>
    </w:rPr>
  </w:style>
  <w:style w:type="character" w:customStyle="1" w:styleId="3Char">
    <w:name w:val="标题 3 Char"/>
    <w:link w:val="3"/>
    <w:uiPriority w:val="9"/>
    <w:semiHidden/>
    <w:rsid w:val="00265412"/>
    <w:rPr>
      <w:b/>
      <w:bCs/>
      <w:kern w:val="0"/>
      <w:sz w:val="32"/>
      <w:szCs w:val="32"/>
    </w:rPr>
  </w:style>
  <w:style w:type="character" w:customStyle="1" w:styleId="4Char">
    <w:name w:val="标题 4 Char"/>
    <w:link w:val="4"/>
    <w:uiPriority w:val="9"/>
    <w:semiHidden/>
    <w:rsid w:val="00265412"/>
    <w:rPr>
      <w:rFonts w:ascii="Cambria" w:eastAsia="宋体" w:hAnsi="Cambria" w:cs="Times New Roman"/>
      <w:b/>
      <w:bCs/>
      <w:kern w:val="0"/>
      <w:sz w:val="28"/>
      <w:szCs w:val="28"/>
    </w:rPr>
  </w:style>
  <w:style w:type="character" w:customStyle="1" w:styleId="5Char">
    <w:name w:val="标题 5 Char"/>
    <w:link w:val="5"/>
    <w:uiPriority w:val="9"/>
    <w:semiHidden/>
    <w:rsid w:val="00265412"/>
    <w:rPr>
      <w:b/>
      <w:bCs/>
      <w:kern w:val="0"/>
      <w:sz w:val="28"/>
      <w:szCs w:val="28"/>
    </w:rPr>
  </w:style>
  <w:style w:type="character" w:customStyle="1" w:styleId="6Char">
    <w:name w:val="标题 6 Char"/>
    <w:link w:val="6"/>
    <w:uiPriority w:val="9"/>
    <w:semiHidden/>
    <w:rsid w:val="00265412"/>
    <w:rPr>
      <w:rFonts w:ascii="Cambria" w:eastAsia="宋体" w:hAnsi="Cambria" w:cs="Times New Roman"/>
      <w:b/>
      <w:bCs/>
      <w:kern w:val="0"/>
      <w:sz w:val="24"/>
      <w:szCs w:val="24"/>
    </w:rPr>
  </w:style>
  <w:style w:type="character" w:customStyle="1" w:styleId="7Char">
    <w:name w:val="标题 7 Char"/>
    <w:link w:val="7"/>
    <w:uiPriority w:val="9"/>
    <w:semiHidden/>
    <w:rsid w:val="00265412"/>
    <w:rPr>
      <w:b/>
      <w:bCs/>
      <w:kern w:val="0"/>
      <w:sz w:val="24"/>
      <w:szCs w:val="24"/>
    </w:rPr>
  </w:style>
  <w:style w:type="character" w:customStyle="1" w:styleId="8Char">
    <w:name w:val="标题 8 Char"/>
    <w:link w:val="8"/>
    <w:uiPriority w:val="9"/>
    <w:semiHidden/>
    <w:rsid w:val="00265412"/>
    <w:rPr>
      <w:rFonts w:ascii="Cambria" w:eastAsia="宋体" w:hAnsi="Cambria" w:cs="Times New Roman"/>
      <w:kern w:val="0"/>
      <w:sz w:val="24"/>
      <w:szCs w:val="24"/>
    </w:rPr>
  </w:style>
  <w:style w:type="character" w:customStyle="1" w:styleId="9Char">
    <w:name w:val="标题 9 Char"/>
    <w:link w:val="9"/>
    <w:uiPriority w:val="9"/>
    <w:semiHidden/>
    <w:rsid w:val="00265412"/>
    <w:rPr>
      <w:rFonts w:ascii="Cambria" w:eastAsia="宋体" w:hAnsi="Cambria" w:cs="Times New Roman"/>
      <w:kern w:val="0"/>
      <w:szCs w:val="21"/>
    </w:rPr>
  </w:style>
  <w:style w:type="character" w:customStyle="1" w:styleId="10">
    <w:name w:val="批注引用1"/>
    <w:uiPriority w:val="99"/>
    <w:rsid w:val="002612DC"/>
    <w:rPr>
      <w:sz w:val="21"/>
    </w:rPr>
  </w:style>
  <w:style w:type="character" w:customStyle="1" w:styleId="Char">
    <w:name w:val="页脚 Char"/>
    <w:link w:val="a3"/>
    <w:uiPriority w:val="99"/>
    <w:locked/>
    <w:rsid w:val="002612DC"/>
    <w:rPr>
      <w:rFonts w:eastAsia="宋体"/>
      <w:kern w:val="2"/>
      <w:sz w:val="18"/>
      <w:lang w:val="en-US" w:eastAsia="zh-CN"/>
    </w:rPr>
  </w:style>
  <w:style w:type="character" w:customStyle="1" w:styleId="unnamed121">
    <w:name w:val="unnamed121"/>
    <w:uiPriority w:val="99"/>
    <w:rsid w:val="002612DC"/>
    <w:rPr>
      <w:rFonts w:ascii="Arial" w:hAnsi="Arial"/>
      <w:color w:val="333333"/>
      <w:sz w:val="18"/>
      <w:u w:val="none"/>
    </w:rPr>
  </w:style>
  <w:style w:type="character" w:styleId="a4">
    <w:name w:val="Hyperlink"/>
    <w:uiPriority w:val="99"/>
    <w:rsid w:val="002612DC"/>
    <w:rPr>
      <w:rFonts w:cs="Times New Roman"/>
      <w:color w:val="0000FF"/>
      <w:u w:val="single"/>
    </w:rPr>
  </w:style>
  <w:style w:type="paragraph" w:customStyle="1" w:styleId="11">
    <w:name w:val="文档结构图1"/>
    <w:basedOn w:val="a"/>
    <w:uiPriority w:val="99"/>
    <w:rsid w:val="002612DC"/>
    <w:pPr>
      <w:shd w:val="clear" w:color="auto" w:fill="000080"/>
    </w:pPr>
  </w:style>
  <w:style w:type="paragraph" w:customStyle="1" w:styleId="12">
    <w:name w:val="批注主题1"/>
    <w:basedOn w:val="a5"/>
    <w:next w:val="a5"/>
    <w:uiPriority w:val="99"/>
    <w:rsid w:val="002612DC"/>
    <w:rPr>
      <w:b/>
      <w:bCs/>
    </w:rPr>
  </w:style>
  <w:style w:type="paragraph" w:customStyle="1" w:styleId="Char0">
    <w:name w:val="Char"/>
    <w:basedOn w:val="a"/>
    <w:uiPriority w:val="99"/>
    <w:rsid w:val="002612DC"/>
    <w:rPr>
      <w:rFonts w:ascii="Tahoma" w:hAnsi="Tahoma"/>
      <w:sz w:val="24"/>
    </w:rPr>
  </w:style>
  <w:style w:type="paragraph" w:customStyle="1" w:styleId="13">
    <w:name w:val="日期1"/>
    <w:basedOn w:val="a"/>
    <w:next w:val="a"/>
    <w:uiPriority w:val="99"/>
    <w:rsid w:val="002612DC"/>
    <w:pPr>
      <w:ind w:leftChars="2500" w:left="100"/>
    </w:pPr>
  </w:style>
  <w:style w:type="paragraph" w:customStyle="1" w:styleId="14">
    <w:name w:val="列出段落1"/>
    <w:basedOn w:val="a"/>
    <w:uiPriority w:val="99"/>
    <w:rsid w:val="002612DC"/>
    <w:pPr>
      <w:ind w:firstLineChars="200" w:firstLine="420"/>
    </w:pPr>
  </w:style>
  <w:style w:type="paragraph" w:customStyle="1" w:styleId="Char2CharCharChar">
    <w:name w:val="Char2 Char Char Char"/>
    <w:basedOn w:val="a"/>
    <w:uiPriority w:val="99"/>
    <w:rsid w:val="002612DC"/>
    <w:pPr>
      <w:spacing w:line="360" w:lineRule="auto"/>
      <w:ind w:firstLineChars="200" w:firstLine="200"/>
    </w:pPr>
    <w:rPr>
      <w:rFonts w:ascii="Tahoma" w:hAnsi="Tahoma"/>
      <w:sz w:val="24"/>
    </w:rPr>
  </w:style>
  <w:style w:type="paragraph" w:styleId="a5">
    <w:name w:val="annotation text"/>
    <w:basedOn w:val="a"/>
    <w:link w:val="Char1"/>
    <w:uiPriority w:val="99"/>
    <w:rsid w:val="002612DC"/>
  </w:style>
  <w:style w:type="character" w:customStyle="1" w:styleId="Char1">
    <w:name w:val="批注文字 Char"/>
    <w:link w:val="a5"/>
    <w:uiPriority w:val="99"/>
    <w:semiHidden/>
    <w:rsid w:val="00265412"/>
    <w:rPr>
      <w:kern w:val="0"/>
      <w:sz w:val="20"/>
      <w:szCs w:val="20"/>
    </w:rPr>
  </w:style>
  <w:style w:type="paragraph" w:customStyle="1" w:styleId="15">
    <w:name w:val="普通(网站)1"/>
    <w:basedOn w:val="a"/>
    <w:uiPriority w:val="99"/>
    <w:rsid w:val="002612DC"/>
    <w:rPr>
      <w:rFonts w:ascii="宋体" w:hAnsi="宋体" w:cs="宋体"/>
      <w:sz w:val="24"/>
    </w:rPr>
  </w:style>
  <w:style w:type="paragraph" w:customStyle="1" w:styleId="CharCharCharChar">
    <w:name w:val="Char Char Char Char"/>
    <w:basedOn w:val="a"/>
    <w:uiPriority w:val="99"/>
    <w:rsid w:val="002612DC"/>
  </w:style>
  <w:style w:type="paragraph" w:styleId="a6">
    <w:name w:val="header"/>
    <w:basedOn w:val="a"/>
    <w:link w:val="Char2"/>
    <w:uiPriority w:val="99"/>
    <w:rsid w:val="002612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rsid w:val="00265412"/>
    <w:rPr>
      <w:kern w:val="0"/>
      <w:sz w:val="18"/>
      <w:szCs w:val="18"/>
    </w:rPr>
  </w:style>
  <w:style w:type="paragraph" w:styleId="a3">
    <w:name w:val="footer"/>
    <w:basedOn w:val="a"/>
    <w:link w:val="Char"/>
    <w:uiPriority w:val="99"/>
    <w:rsid w:val="002612DC"/>
    <w:pPr>
      <w:tabs>
        <w:tab w:val="center" w:pos="4153"/>
        <w:tab w:val="right" w:pos="8306"/>
      </w:tabs>
      <w:snapToGrid w:val="0"/>
    </w:pPr>
    <w:rPr>
      <w:kern w:val="2"/>
      <w:sz w:val="18"/>
    </w:rPr>
  </w:style>
  <w:style w:type="character" w:customStyle="1" w:styleId="FooterChar1">
    <w:name w:val="Footer Char1"/>
    <w:uiPriority w:val="99"/>
    <w:semiHidden/>
    <w:rsid w:val="00265412"/>
    <w:rPr>
      <w:kern w:val="0"/>
      <w:sz w:val="18"/>
      <w:szCs w:val="18"/>
    </w:rPr>
  </w:style>
  <w:style w:type="paragraph" w:styleId="a7">
    <w:name w:val="Balloon Text"/>
    <w:basedOn w:val="a"/>
    <w:link w:val="Char3"/>
    <w:uiPriority w:val="99"/>
    <w:rsid w:val="002612DC"/>
    <w:rPr>
      <w:sz w:val="18"/>
      <w:szCs w:val="18"/>
    </w:rPr>
  </w:style>
  <w:style w:type="character" w:customStyle="1" w:styleId="Char3">
    <w:name w:val="批注框文本 Char"/>
    <w:link w:val="a7"/>
    <w:uiPriority w:val="99"/>
    <w:semiHidden/>
    <w:rsid w:val="00265412"/>
    <w:rPr>
      <w:kern w:val="0"/>
      <w:sz w:val="0"/>
      <w:szCs w:val="0"/>
    </w:rPr>
  </w:style>
  <w:style w:type="paragraph" w:styleId="a8">
    <w:name w:val="Normal (Web)"/>
    <w:basedOn w:val="a"/>
    <w:uiPriority w:val="99"/>
    <w:semiHidden/>
    <w:rsid w:val="006F1BF8"/>
    <w:pPr>
      <w:spacing w:before="100" w:beforeAutospacing="1" w:after="100" w:afterAutospacing="1"/>
    </w:pPr>
    <w:rPr>
      <w:rFonts w:ascii="宋体" w:hAnsi="宋体" w:cs="宋体"/>
      <w:sz w:val="24"/>
      <w:szCs w:val="24"/>
    </w:rPr>
  </w:style>
  <w:style w:type="paragraph" w:styleId="a9">
    <w:name w:val="List Paragraph"/>
    <w:basedOn w:val="a"/>
    <w:uiPriority w:val="34"/>
    <w:qFormat/>
    <w:rsid w:val="00FC114F"/>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0" w:defQFormat="0" w:count="267">
    <w:lsdException w:name="Normal" w:locked="1" w:semiHidden="0" w:uiPriority="0" w:qFormat="1"/>
    <w:lsdException w:name="heading 1" w:locked="1" w:semiHidden="0" w:uiPriority="0" w:qFormat="1"/>
    <w:lsdException w:name="heading 2" w:locked="1" w:semiHidden="0" w:uiPriority="0" w:qFormat="1"/>
    <w:lsdException w:name="heading 3" w:locked="1" w:semiHidden="0" w:uiPriority="0" w:qFormat="1"/>
    <w:lsdException w:name="heading 4" w:locked="1" w:semiHidden="0" w:uiPriority="0" w:qFormat="1"/>
    <w:lsdException w:name="heading 5" w:locked="1" w:semiHidden="0" w:uiPriority="0" w:qFormat="1"/>
    <w:lsdException w:name="heading 6" w:locked="1" w:semiHidden="0" w:uiPriority="0" w:qFormat="1"/>
    <w:lsdException w:name="heading 7" w:locked="1" w:semiHidden="0" w:uiPriority="0" w:qFormat="1"/>
    <w:lsdException w:name="heading 8" w:locked="1" w:semiHidden="0" w:uiPriority="0" w:qFormat="1"/>
    <w:lsdException w:name="heading 9" w:locked="1"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locked="1" w:uiPriority="0" w:unhideWhenUsed="1"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locked="1" w:semiHidden="0" w:uiPriority="0" w:qFormat="1"/>
    <w:lsdException w:name="Closing" w:unhideWhenUsed="1"/>
    <w:lsdException w:name="Signature" w:unhideWhenUsed="1"/>
    <w:lsdException w:name="Default Paragraph Font" w:locked="1" w:semiHidden="0" w:uiPriority="0"/>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locked="1" w:semiHidden="0" w:uiPriority="0"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locked="1" w:semiHidden="0" w:uiPriority="0" w:qFormat="1"/>
    <w:lsdException w:name="Emphasis" w:locked="1" w:semiHidden="0" w:uiPriority="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locked="1" w:semiHidden="0" w:uiPriority="0"/>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
    <w:name w:val="Normal"/>
    <w:qFormat/>
    <w:rsid w:val="002612DC"/>
  </w:style>
  <w:style w:type="paragraph" w:styleId="1">
    <w:name w:val="heading 1"/>
    <w:basedOn w:val="a"/>
    <w:next w:val="a"/>
    <w:link w:val="1Char"/>
    <w:uiPriority w:val="99"/>
    <w:qFormat/>
    <w:rsid w:val="002612DC"/>
    <w:pPr>
      <w:keepNext/>
      <w:tabs>
        <w:tab w:val="left" w:pos="432"/>
      </w:tabs>
      <w:spacing w:beforeLines="50" w:afterLines="50"/>
      <w:ind w:left="432" w:hanging="432"/>
      <w:outlineLvl w:val="0"/>
    </w:pPr>
    <w:rPr>
      <w:rFonts w:ascii="宋体" w:hAnsi="宋体"/>
      <w:b/>
      <w:sz w:val="36"/>
      <w:szCs w:val="36"/>
    </w:rPr>
  </w:style>
  <w:style w:type="paragraph" w:styleId="2">
    <w:name w:val="heading 2"/>
    <w:basedOn w:val="a"/>
    <w:next w:val="a"/>
    <w:link w:val="2Char"/>
    <w:uiPriority w:val="99"/>
    <w:qFormat/>
    <w:rsid w:val="002612DC"/>
    <w:pPr>
      <w:keepNext/>
      <w:keepLines/>
      <w:tabs>
        <w:tab w:val="left" w:pos="432"/>
      </w:tabs>
      <w:spacing w:beforeLines="50" w:afterLines="50"/>
      <w:ind w:left="576" w:hanging="576"/>
      <w:outlineLvl w:val="1"/>
    </w:pPr>
    <w:rPr>
      <w:rFonts w:ascii="Arial" w:hAnsi="Arial"/>
      <w:b/>
      <w:bCs/>
      <w:sz w:val="32"/>
      <w:szCs w:val="32"/>
    </w:rPr>
  </w:style>
  <w:style w:type="paragraph" w:styleId="3">
    <w:name w:val="heading 3"/>
    <w:basedOn w:val="a"/>
    <w:next w:val="a"/>
    <w:link w:val="3Char"/>
    <w:uiPriority w:val="99"/>
    <w:qFormat/>
    <w:rsid w:val="002612DC"/>
    <w:pPr>
      <w:keepNext/>
      <w:keepLines/>
      <w:tabs>
        <w:tab w:val="left" w:pos="432"/>
      </w:tabs>
      <w:spacing w:beforeLines="50" w:afterLines="50"/>
      <w:ind w:left="720" w:hanging="720"/>
      <w:outlineLvl w:val="2"/>
    </w:pPr>
    <w:rPr>
      <w:b/>
      <w:bCs/>
      <w:sz w:val="28"/>
      <w:szCs w:val="28"/>
    </w:rPr>
  </w:style>
  <w:style w:type="paragraph" w:styleId="4">
    <w:name w:val="heading 4"/>
    <w:basedOn w:val="a"/>
    <w:next w:val="a"/>
    <w:link w:val="4Char"/>
    <w:uiPriority w:val="99"/>
    <w:qFormat/>
    <w:rsid w:val="002612DC"/>
    <w:pPr>
      <w:keepNext/>
      <w:tabs>
        <w:tab w:val="left" w:pos="432"/>
      </w:tabs>
      <w:spacing w:beforeLines="50" w:afterLines="50"/>
      <w:ind w:left="864" w:hanging="864"/>
      <w:outlineLvl w:val="3"/>
    </w:pPr>
    <w:rPr>
      <w:b/>
      <w:iCs/>
      <w:sz w:val="24"/>
      <w:szCs w:val="21"/>
    </w:rPr>
  </w:style>
  <w:style w:type="paragraph" w:styleId="5">
    <w:name w:val="heading 5"/>
    <w:basedOn w:val="a"/>
    <w:next w:val="a"/>
    <w:link w:val="5Char"/>
    <w:uiPriority w:val="99"/>
    <w:qFormat/>
    <w:rsid w:val="002612DC"/>
    <w:pPr>
      <w:tabs>
        <w:tab w:val="left" w:pos="432"/>
      </w:tabs>
      <w:spacing w:beforeLines="50" w:afterLines="50"/>
      <w:ind w:left="1008" w:hanging="1008"/>
      <w:outlineLvl w:val="4"/>
    </w:pPr>
    <w:rPr>
      <w:b/>
    </w:rPr>
  </w:style>
  <w:style w:type="paragraph" w:styleId="6">
    <w:name w:val="heading 6"/>
    <w:basedOn w:val="a"/>
    <w:next w:val="a"/>
    <w:link w:val="6Char"/>
    <w:uiPriority w:val="99"/>
    <w:qFormat/>
    <w:rsid w:val="002612DC"/>
    <w:pPr>
      <w:tabs>
        <w:tab w:val="left" w:pos="432"/>
      </w:tabs>
      <w:ind w:left="1152" w:hanging="1152"/>
      <w:outlineLvl w:val="5"/>
    </w:pPr>
  </w:style>
  <w:style w:type="paragraph" w:styleId="7">
    <w:name w:val="heading 7"/>
    <w:basedOn w:val="a"/>
    <w:next w:val="a"/>
    <w:link w:val="7Char"/>
    <w:uiPriority w:val="99"/>
    <w:qFormat/>
    <w:rsid w:val="002612DC"/>
    <w:pPr>
      <w:tabs>
        <w:tab w:val="left" w:pos="432"/>
      </w:tabs>
      <w:ind w:left="1296" w:hanging="1296"/>
      <w:outlineLvl w:val="6"/>
    </w:pPr>
  </w:style>
  <w:style w:type="paragraph" w:styleId="8">
    <w:name w:val="heading 8"/>
    <w:basedOn w:val="a"/>
    <w:next w:val="a"/>
    <w:link w:val="8Char"/>
    <w:uiPriority w:val="99"/>
    <w:qFormat/>
    <w:rsid w:val="002612DC"/>
    <w:pPr>
      <w:tabs>
        <w:tab w:val="left" w:pos="432"/>
      </w:tabs>
      <w:ind w:left="1440" w:hanging="1440"/>
      <w:outlineLvl w:val="7"/>
    </w:pPr>
  </w:style>
  <w:style w:type="paragraph" w:styleId="9">
    <w:name w:val="heading 9"/>
    <w:basedOn w:val="a"/>
    <w:next w:val="a"/>
    <w:link w:val="9Char"/>
    <w:uiPriority w:val="99"/>
    <w:qFormat/>
    <w:rsid w:val="002612DC"/>
    <w:pPr>
      <w:tabs>
        <w:tab w:val="left" w:pos="432"/>
      </w:tabs>
      <w:ind w:left="1584" w:hanging="1584"/>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uiPriority w:val="9"/>
    <w:rsid w:val="00265412"/>
    <w:rPr>
      <w:b/>
      <w:bCs/>
      <w:kern w:val="44"/>
      <w:sz w:val="44"/>
      <w:szCs w:val="44"/>
    </w:rPr>
  </w:style>
  <w:style w:type="character" w:customStyle="1" w:styleId="2Char">
    <w:name w:val="标题 2 Char"/>
    <w:link w:val="2"/>
    <w:uiPriority w:val="9"/>
    <w:semiHidden/>
    <w:rsid w:val="00265412"/>
    <w:rPr>
      <w:rFonts w:ascii="Cambria" w:eastAsia="宋体" w:hAnsi="Cambria" w:cs="Times New Roman"/>
      <w:b/>
      <w:bCs/>
      <w:kern w:val="0"/>
      <w:sz w:val="32"/>
      <w:szCs w:val="32"/>
    </w:rPr>
  </w:style>
  <w:style w:type="character" w:customStyle="1" w:styleId="3Char">
    <w:name w:val="标题 3 Char"/>
    <w:link w:val="3"/>
    <w:uiPriority w:val="9"/>
    <w:semiHidden/>
    <w:rsid w:val="00265412"/>
    <w:rPr>
      <w:b/>
      <w:bCs/>
      <w:kern w:val="0"/>
      <w:sz w:val="32"/>
      <w:szCs w:val="32"/>
    </w:rPr>
  </w:style>
  <w:style w:type="character" w:customStyle="1" w:styleId="4Char">
    <w:name w:val="标题 4 Char"/>
    <w:link w:val="4"/>
    <w:uiPriority w:val="9"/>
    <w:semiHidden/>
    <w:rsid w:val="00265412"/>
    <w:rPr>
      <w:rFonts w:ascii="Cambria" w:eastAsia="宋体" w:hAnsi="Cambria" w:cs="Times New Roman"/>
      <w:b/>
      <w:bCs/>
      <w:kern w:val="0"/>
      <w:sz w:val="28"/>
      <w:szCs w:val="28"/>
    </w:rPr>
  </w:style>
  <w:style w:type="character" w:customStyle="1" w:styleId="5Char">
    <w:name w:val="标题 5 Char"/>
    <w:link w:val="5"/>
    <w:uiPriority w:val="9"/>
    <w:semiHidden/>
    <w:rsid w:val="00265412"/>
    <w:rPr>
      <w:b/>
      <w:bCs/>
      <w:kern w:val="0"/>
      <w:sz w:val="28"/>
      <w:szCs w:val="28"/>
    </w:rPr>
  </w:style>
  <w:style w:type="character" w:customStyle="1" w:styleId="6Char">
    <w:name w:val="标题 6 Char"/>
    <w:link w:val="6"/>
    <w:uiPriority w:val="9"/>
    <w:semiHidden/>
    <w:rsid w:val="00265412"/>
    <w:rPr>
      <w:rFonts w:ascii="Cambria" w:eastAsia="宋体" w:hAnsi="Cambria" w:cs="Times New Roman"/>
      <w:b/>
      <w:bCs/>
      <w:kern w:val="0"/>
      <w:sz w:val="24"/>
      <w:szCs w:val="24"/>
    </w:rPr>
  </w:style>
  <w:style w:type="character" w:customStyle="1" w:styleId="7Char">
    <w:name w:val="标题 7 Char"/>
    <w:link w:val="7"/>
    <w:uiPriority w:val="9"/>
    <w:semiHidden/>
    <w:rsid w:val="00265412"/>
    <w:rPr>
      <w:b/>
      <w:bCs/>
      <w:kern w:val="0"/>
      <w:sz w:val="24"/>
      <w:szCs w:val="24"/>
    </w:rPr>
  </w:style>
  <w:style w:type="character" w:customStyle="1" w:styleId="8Char">
    <w:name w:val="标题 8 Char"/>
    <w:link w:val="8"/>
    <w:uiPriority w:val="9"/>
    <w:semiHidden/>
    <w:rsid w:val="00265412"/>
    <w:rPr>
      <w:rFonts w:ascii="Cambria" w:eastAsia="宋体" w:hAnsi="Cambria" w:cs="Times New Roman"/>
      <w:kern w:val="0"/>
      <w:sz w:val="24"/>
      <w:szCs w:val="24"/>
    </w:rPr>
  </w:style>
  <w:style w:type="character" w:customStyle="1" w:styleId="9Char">
    <w:name w:val="标题 9 Char"/>
    <w:link w:val="9"/>
    <w:uiPriority w:val="9"/>
    <w:semiHidden/>
    <w:rsid w:val="00265412"/>
    <w:rPr>
      <w:rFonts w:ascii="Cambria" w:eastAsia="宋体" w:hAnsi="Cambria" w:cs="Times New Roman"/>
      <w:kern w:val="0"/>
      <w:szCs w:val="21"/>
    </w:rPr>
  </w:style>
  <w:style w:type="character" w:customStyle="1" w:styleId="10">
    <w:name w:val="批注引用1"/>
    <w:uiPriority w:val="99"/>
    <w:rsid w:val="002612DC"/>
    <w:rPr>
      <w:sz w:val="21"/>
    </w:rPr>
  </w:style>
  <w:style w:type="character" w:customStyle="1" w:styleId="Char">
    <w:name w:val="页脚 Char"/>
    <w:link w:val="a3"/>
    <w:uiPriority w:val="99"/>
    <w:locked/>
    <w:rsid w:val="002612DC"/>
    <w:rPr>
      <w:rFonts w:eastAsia="宋体"/>
      <w:kern w:val="2"/>
      <w:sz w:val="18"/>
      <w:lang w:val="en-US" w:eastAsia="zh-CN"/>
    </w:rPr>
  </w:style>
  <w:style w:type="character" w:customStyle="1" w:styleId="unnamed121">
    <w:name w:val="unnamed121"/>
    <w:uiPriority w:val="99"/>
    <w:rsid w:val="002612DC"/>
    <w:rPr>
      <w:rFonts w:ascii="Arial" w:hAnsi="Arial"/>
      <w:color w:val="333333"/>
      <w:sz w:val="18"/>
      <w:u w:val="none"/>
    </w:rPr>
  </w:style>
  <w:style w:type="character" w:styleId="a4">
    <w:name w:val="Hyperlink"/>
    <w:uiPriority w:val="99"/>
    <w:rsid w:val="002612DC"/>
    <w:rPr>
      <w:rFonts w:cs="Times New Roman"/>
      <w:color w:val="0000FF"/>
      <w:u w:val="single"/>
    </w:rPr>
  </w:style>
  <w:style w:type="paragraph" w:customStyle="1" w:styleId="11">
    <w:name w:val="文档结构图1"/>
    <w:basedOn w:val="a"/>
    <w:uiPriority w:val="99"/>
    <w:rsid w:val="002612DC"/>
    <w:pPr>
      <w:shd w:val="clear" w:color="auto" w:fill="000080"/>
    </w:pPr>
  </w:style>
  <w:style w:type="paragraph" w:customStyle="1" w:styleId="12">
    <w:name w:val="批注主题1"/>
    <w:basedOn w:val="a5"/>
    <w:next w:val="a5"/>
    <w:uiPriority w:val="99"/>
    <w:rsid w:val="002612DC"/>
    <w:rPr>
      <w:b/>
      <w:bCs/>
    </w:rPr>
  </w:style>
  <w:style w:type="paragraph" w:customStyle="1" w:styleId="Char0">
    <w:name w:val="Char"/>
    <w:basedOn w:val="a"/>
    <w:uiPriority w:val="99"/>
    <w:rsid w:val="002612DC"/>
    <w:rPr>
      <w:rFonts w:ascii="Tahoma" w:hAnsi="Tahoma"/>
      <w:sz w:val="24"/>
    </w:rPr>
  </w:style>
  <w:style w:type="paragraph" w:customStyle="1" w:styleId="13">
    <w:name w:val="日期1"/>
    <w:basedOn w:val="a"/>
    <w:next w:val="a"/>
    <w:uiPriority w:val="99"/>
    <w:rsid w:val="002612DC"/>
    <w:pPr>
      <w:ind w:leftChars="2500" w:left="100"/>
    </w:pPr>
  </w:style>
  <w:style w:type="paragraph" w:customStyle="1" w:styleId="14">
    <w:name w:val="列出段落1"/>
    <w:basedOn w:val="a"/>
    <w:uiPriority w:val="99"/>
    <w:rsid w:val="002612DC"/>
    <w:pPr>
      <w:ind w:firstLineChars="200" w:firstLine="420"/>
    </w:pPr>
  </w:style>
  <w:style w:type="paragraph" w:customStyle="1" w:styleId="Char2CharCharChar">
    <w:name w:val="Char2 Char Char Char"/>
    <w:basedOn w:val="a"/>
    <w:uiPriority w:val="99"/>
    <w:rsid w:val="002612DC"/>
    <w:pPr>
      <w:spacing w:line="360" w:lineRule="auto"/>
      <w:ind w:firstLineChars="200" w:firstLine="200"/>
    </w:pPr>
    <w:rPr>
      <w:rFonts w:ascii="Tahoma" w:hAnsi="Tahoma"/>
      <w:sz w:val="24"/>
    </w:rPr>
  </w:style>
  <w:style w:type="paragraph" w:styleId="a5">
    <w:name w:val="annotation text"/>
    <w:basedOn w:val="a"/>
    <w:link w:val="Char1"/>
    <w:uiPriority w:val="99"/>
    <w:rsid w:val="002612DC"/>
  </w:style>
  <w:style w:type="character" w:customStyle="1" w:styleId="Char1">
    <w:name w:val="批注文字 Char"/>
    <w:link w:val="a5"/>
    <w:uiPriority w:val="99"/>
    <w:semiHidden/>
    <w:rsid w:val="00265412"/>
    <w:rPr>
      <w:kern w:val="0"/>
      <w:sz w:val="20"/>
      <w:szCs w:val="20"/>
    </w:rPr>
  </w:style>
  <w:style w:type="paragraph" w:customStyle="1" w:styleId="15">
    <w:name w:val="普通(网站)1"/>
    <w:basedOn w:val="a"/>
    <w:uiPriority w:val="99"/>
    <w:rsid w:val="002612DC"/>
    <w:rPr>
      <w:rFonts w:ascii="宋体" w:hAnsi="宋体" w:cs="宋体"/>
      <w:sz w:val="24"/>
    </w:rPr>
  </w:style>
  <w:style w:type="paragraph" w:customStyle="1" w:styleId="CharCharCharChar">
    <w:name w:val="Char Char Char Char"/>
    <w:basedOn w:val="a"/>
    <w:uiPriority w:val="99"/>
    <w:rsid w:val="002612DC"/>
  </w:style>
  <w:style w:type="paragraph" w:styleId="a6">
    <w:name w:val="header"/>
    <w:basedOn w:val="a"/>
    <w:link w:val="Char2"/>
    <w:uiPriority w:val="99"/>
    <w:rsid w:val="002612DC"/>
    <w:pPr>
      <w:pBdr>
        <w:bottom w:val="single" w:sz="6" w:space="1" w:color="auto"/>
      </w:pBdr>
      <w:tabs>
        <w:tab w:val="center" w:pos="4153"/>
        <w:tab w:val="right" w:pos="8306"/>
      </w:tabs>
      <w:snapToGrid w:val="0"/>
      <w:jc w:val="center"/>
    </w:pPr>
    <w:rPr>
      <w:sz w:val="18"/>
      <w:szCs w:val="18"/>
    </w:rPr>
  </w:style>
  <w:style w:type="character" w:customStyle="1" w:styleId="Char2">
    <w:name w:val="页眉 Char"/>
    <w:link w:val="a6"/>
    <w:uiPriority w:val="99"/>
    <w:semiHidden/>
    <w:rsid w:val="00265412"/>
    <w:rPr>
      <w:kern w:val="0"/>
      <w:sz w:val="18"/>
      <w:szCs w:val="18"/>
    </w:rPr>
  </w:style>
  <w:style w:type="paragraph" w:styleId="a3">
    <w:name w:val="footer"/>
    <w:basedOn w:val="a"/>
    <w:link w:val="Char"/>
    <w:uiPriority w:val="99"/>
    <w:rsid w:val="002612DC"/>
    <w:pPr>
      <w:tabs>
        <w:tab w:val="center" w:pos="4153"/>
        <w:tab w:val="right" w:pos="8306"/>
      </w:tabs>
      <w:snapToGrid w:val="0"/>
    </w:pPr>
    <w:rPr>
      <w:kern w:val="2"/>
      <w:sz w:val="18"/>
    </w:rPr>
  </w:style>
  <w:style w:type="character" w:customStyle="1" w:styleId="FooterChar1">
    <w:name w:val="Footer Char1"/>
    <w:uiPriority w:val="99"/>
    <w:semiHidden/>
    <w:rsid w:val="00265412"/>
    <w:rPr>
      <w:kern w:val="0"/>
      <w:sz w:val="18"/>
      <w:szCs w:val="18"/>
    </w:rPr>
  </w:style>
  <w:style w:type="paragraph" w:styleId="a7">
    <w:name w:val="Balloon Text"/>
    <w:basedOn w:val="a"/>
    <w:link w:val="Char3"/>
    <w:uiPriority w:val="99"/>
    <w:rsid w:val="002612DC"/>
    <w:rPr>
      <w:sz w:val="18"/>
      <w:szCs w:val="18"/>
    </w:rPr>
  </w:style>
  <w:style w:type="character" w:customStyle="1" w:styleId="Char3">
    <w:name w:val="批注框文本 Char"/>
    <w:link w:val="a7"/>
    <w:uiPriority w:val="99"/>
    <w:semiHidden/>
    <w:rsid w:val="00265412"/>
    <w:rPr>
      <w:kern w:val="0"/>
      <w:sz w:val="0"/>
      <w:szCs w:val="0"/>
    </w:rPr>
  </w:style>
  <w:style w:type="paragraph" w:styleId="a8">
    <w:name w:val="Normal (Web)"/>
    <w:basedOn w:val="a"/>
    <w:uiPriority w:val="99"/>
    <w:semiHidden/>
    <w:rsid w:val="006F1BF8"/>
    <w:pPr>
      <w:spacing w:before="100" w:beforeAutospacing="1" w:after="100" w:afterAutospacing="1"/>
    </w:pPr>
    <w:rPr>
      <w:rFonts w:ascii="宋体" w:hAnsi="宋体" w:cs="宋体"/>
      <w:sz w:val="24"/>
      <w:szCs w:val="24"/>
    </w:rPr>
  </w:style>
  <w:style w:type="paragraph" w:styleId="a9">
    <w:name w:val="List Paragraph"/>
    <w:basedOn w:val="a"/>
    <w:uiPriority w:val="34"/>
    <w:qFormat/>
    <w:rsid w:val="00FC114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3564981">
      <w:bodyDiv w:val="1"/>
      <w:marLeft w:val="0"/>
      <w:marRight w:val="0"/>
      <w:marTop w:val="0"/>
      <w:marBottom w:val="0"/>
      <w:divBdr>
        <w:top w:val="none" w:sz="0" w:space="0" w:color="auto"/>
        <w:left w:val="none" w:sz="0" w:space="0" w:color="auto"/>
        <w:bottom w:val="none" w:sz="0" w:space="0" w:color="auto"/>
        <w:right w:val="none" w:sz="0" w:space="0" w:color="auto"/>
      </w:divBdr>
    </w:div>
    <w:div w:id="1176578035">
      <w:bodyDiv w:val="1"/>
      <w:marLeft w:val="0"/>
      <w:marRight w:val="0"/>
      <w:marTop w:val="0"/>
      <w:marBottom w:val="0"/>
      <w:divBdr>
        <w:top w:val="none" w:sz="0" w:space="0" w:color="auto"/>
        <w:left w:val="none" w:sz="0" w:space="0" w:color="auto"/>
        <w:bottom w:val="none" w:sz="0" w:space="0" w:color="auto"/>
        <w:right w:val="none" w:sz="0" w:space="0" w:color="auto"/>
      </w:divBdr>
    </w:div>
    <w:div w:id="1380592307">
      <w:bodyDiv w:val="1"/>
      <w:marLeft w:val="0"/>
      <w:marRight w:val="0"/>
      <w:marTop w:val="0"/>
      <w:marBottom w:val="0"/>
      <w:divBdr>
        <w:top w:val="none" w:sz="0" w:space="0" w:color="auto"/>
        <w:left w:val="none" w:sz="0" w:space="0" w:color="auto"/>
        <w:bottom w:val="none" w:sz="0" w:space="0" w:color="auto"/>
        <w:right w:val="none" w:sz="0" w:space="0" w:color="auto"/>
      </w:divBdr>
    </w:div>
    <w:div w:id="1558933446">
      <w:bodyDiv w:val="1"/>
      <w:marLeft w:val="0"/>
      <w:marRight w:val="0"/>
      <w:marTop w:val="0"/>
      <w:marBottom w:val="0"/>
      <w:divBdr>
        <w:top w:val="none" w:sz="0" w:space="0" w:color="auto"/>
        <w:left w:val="none" w:sz="0" w:space="0" w:color="auto"/>
        <w:bottom w:val="none" w:sz="0" w:space="0" w:color="auto"/>
        <w:right w:val="none" w:sz="0" w:space="0" w:color="auto"/>
      </w:divBdr>
    </w:div>
    <w:div w:id="1778256900">
      <w:bodyDiv w:val="1"/>
      <w:marLeft w:val="0"/>
      <w:marRight w:val="0"/>
      <w:marTop w:val="0"/>
      <w:marBottom w:val="0"/>
      <w:divBdr>
        <w:top w:val="none" w:sz="0" w:space="0" w:color="auto"/>
        <w:left w:val="none" w:sz="0" w:space="0" w:color="auto"/>
        <w:bottom w:val="none" w:sz="0" w:space="0" w:color="auto"/>
        <w:right w:val="none" w:sz="0" w:space="0" w:color="auto"/>
      </w:divBdr>
    </w:div>
    <w:div w:id="1900749662">
      <w:bodyDiv w:val="1"/>
      <w:marLeft w:val="0"/>
      <w:marRight w:val="0"/>
      <w:marTop w:val="0"/>
      <w:marBottom w:val="0"/>
      <w:divBdr>
        <w:top w:val="none" w:sz="0" w:space="0" w:color="auto"/>
        <w:left w:val="none" w:sz="0" w:space="0" w:color="auto"/>
        <w:bottom w:val="none" w:sz="0" w:space="0" w:color="auto"/>
        <w:right w:val="none" w:sz="0" w:space="0" w:color="auto"/>
      </w:divBdr>
    </w:div>
    <w:div w:id="1906643959">
      <w:marLeft w:val="0"/>
      <w:marRight w:val="0"/>
      <w:marTop w:val="0"/>
      <w:marBottom w:val="0"/>
      <w:divBdr>
        <w:top w:val="none" w:sz="0" w:space="0" w:color="auto"/>
        <w:left w:val="none" w:sz="0" w:space="0" w:color="auto"/>
        <w:bottom w:val="none" w:sz="0" w:space="0" w:color="auto"/>
        <w:right w:val="none" w:sz="0" w:space="0" w:color="auto"/>
      </w:divBdr>
    </w:div>
    <w:div w:id="1906643960">
      <w:marLeft w:val="0"/>
      <w:marRight w:val="0"/>
      <w:marTop w:val="0"/>
      <w:marBottom w:val="0"/>
      <w:divBdr>
        <w:top w:val="none" w:sz="0" w:space="0" w:color="auto"/>
        <w:left w:val="none" w:sz="0" w:space="0" w:color="auto"/>
        <w:bottom w:val="none" w:sz="0" w:space="0" w:color="auto"/>
        <w:right w:val="none" w:sz="0" w:space="0" w:color="auto"/>
      </w:divBdr>
    </w:div>
    <w:div w:id="1906643961">
      <w:marLeft w:val="0"/>
      <w:marRight w:val="0"/>
      <w:marTop w:val="0"/>
      <w:marBottom w:val="0"/>
      <w:divBdr>
        <w:top w:val="none" w:sz="0" w:space="0" w:color="auto"/>
        <w:left w:val="none" w:sz="0" w:space="0" w:color="auto"/>
        <w:bottom w:val="none" w:sz="0" w:space="0" w:color="auto"/>
        <w:right w:val="none" w:sz="0" w:space="0" w:color="auto"/>
      </w:divBdr>
    </w:div>
    <w:div w:id="1906643962">
      <w:marLeft w:val="0"/>
      <w:marRight w:val="0"/>
      <w:marTop w:val="0"/>
      <w:marBottom w:val="0"/>
      <w:divBdr>
        <w:top w:val="none" w:sz="0" w:space="0" w:color="auto"/>
        <w:left w:val="none" w:sz="0" w:space="0" w:color="auto"/>
        <w:bottom w:val="none" w:sz="0" w:space="0" w:color="auto"/>
        <w:right w:val="none" w:sz="0" w:space="0" w:color="auto"/>
      </w:divBdr>
    </w:div>
    <w:div w:id="1906643963">
      <w:marLeft w:val="0"/>
      <w:marRight w:val="0"/>
      <w:marTop w:val="0"/>
      <w:marBottom w:val="0"/>
      <w:divBdr>
        <w:top w:val="none" w:sz="0" w:space="0" w:color="auto"/>
        <w:left w:val="none" w:sz="0" w:space="0" w:color="auto"/>
        <w:bottom w:val="none" w:sz="0" w:space="0" w:color="auto"/>
        <w:right w:val="none" w:sz="0" w:space="0" w:color="auto"/>
      </w:divBdr>
    </w:div>
    <w:div w:id="1906643964">
      <w:marLeft w:val="0"/>
      <w:marRight w:val="0"/>
      <w:marTop w:val="0"/>
      <w:marBottom w:val="0"/>
      <w:divBdr>
        <w:top w:val="none" w:sz="0" w:space="0" w:color="auto"/>
        <w:left w:val="none" w:sz="0" w:space="0" w:color="auto"/>
        <w:bottom w:val="none" w:sz="0" w:space="0" w:color="auto"/>
        <w:right w:val="none" w:sz="0" w:space="0" w:color="auto"/>
      </w:divBdr>
    </w:div>
    <w:div w:id="1906643965">
      <w:marLeft w:val="0"/>
      <w:marRight w:val="0"/>
      <w:marTop w:val="0"/>
      <w:marBottom w:val="0"/>
      <w:divBdr>
        <w:top w:val="none" w:sz="0" w:space="0" w:color="auto"/>
        <w:left w:val="none" w:sz="0" w:space="0" w:color="auto"/>
        <w:bottom w:val="none" w:sz="0" w:space="0" w:color="auto"/>
        <w:right w:val="none" w:sz="0" w:space="0" w:color="auto"/>
      </w:divBdr>
    </w:div>
    <w:div w:id="2053992474">
      <w:bodyDiv w:val="1"/>
      <w:marLeft w:val="0"/>
      <w:marRight w:val="0"/>
      <w:marTop w:val="0"/>
      <w:marBottom w:val="0"/>
      <w:divBdr>
        <w:top w:val="none" w:sz="0" w:space="0" w:color="auto"/>
        <w:left w:val="none" w:sz="0" w:space="0" w:color="auto"/>
        <w:bottom w:val="none" w:sz="0" w:space="0" w:color="auto"/>
        <w:right w:val="none" w:sz="0" w:space="0" w:color="auto"/>
      </w:divBdr>
    </w:div>
    <w:div w:id="2063753642">
      <w:bodyDiv w:val="1"/>
      <w:marLeft w:val="0"/>
      <w:marRight w:val="0"/>
      <w:marTop w:val="0"/>
      <w:marBottom w:val="0"/>
      <w:divBdr>
        <w:top w:val="none" w:sz="0" w:space="0" w:color="auto"/>
        <w:left w:val="none" w:sz="0" w:space="0" w:color="auto"/>
        <w:bottom w:val="none" w:sz="0" w:space="0" w:color="auto"/>
        <w:right w:val="none" w:sz="0" w:space="0" w:color="auto"/>
      </w:divBdr>
    </w:div>
    <w:div w:id="2100979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info\My%20Documents\&#39033;&#30446;&#21517;&#31216;&#31616;&#31216;_&#39564;&#25910;&#21512;&#26684;&#34920;.dot" TargetMode="External"/></Relationships>
</file>

<file path=word/theme/theme1.xml><?xml version="1.0" encoding="utf-8"?>
<a:theme xmlns:a="http://schemas.openxmlformats.org/drawingml/2006/main" name="Office Theme">
  <a:themeElements>
    <a:clrScheme name="奥斯汀">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A2242F-624F-4675-99A7-FCFB3EDD92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项目名称简称_验收合格表.dot</Template>
  <TotalTime>1927</TotalTime>
  <Pages>1</Pages>
  <Words>91</Words>
  <Characters>522</Characters>
  <Application>Microsoft Office Word</Application>
  <DocSecurity>0</DocSecurity>
  <Lines>4</Lines>
  <Paragraphs>1</Paragraphs>
  <ScaleCrop>false</ScaleCrop>
  <Company>szstc</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项目周报</dc:title>
  <dc:subject/>
  <dc:creator>蔡余刚</dc:creator>
  <cp:keywords/>
  <dc:description/>
  <cp:lastModifiedBy>admin</cp:lastModifiedBy>
  <cp:revision>45</cp:revision>
  <cp:lastPrinted>2011-10-26T04:24:00Z</cp:lastPrinted>
  <dcterms:created xsi:type="dcterms:W3CDTF">2013-01-11T11:53:00Z</dcterms:created>
  <dcterms:modified xsi:type="dcterms:W3CDTF">2014-02-11T06:34:00Z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2052-6.6.0.2657</vt:lpwstr>
  </property>
</Properties>
</file>